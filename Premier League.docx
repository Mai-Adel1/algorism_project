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2943EB1A" w14:textId="77777777" w:rsidTr="00FB65B8">
        <w:tc>
          <w:tcPr>
            <w:tcW w:w="5395" w:type="dxa"/>
          </w:tcPr>
          <w:p w14:paraId="0053E323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2D3D71CF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2712AD9F" w14:textId="77777777" w:rsidTr="00FB65B8">
        <w:trPr>
          <w:trHeight w:val="2719"/>
        </w:trPr>
        <w:tc>
          <w:tcPr>
            <w:tcW w:w="5395" w:type="dxa"/>
          </w:tcPr>
          <w:p w14:paraId="2D9F0ACE" w14:textId="6949BAD7" w:rsidR="00A81248" w:rsidRPr="00303743" w:rsidRDefault="00303743" w:rsidP="00C66528">
            <w:pPr>
              <w:pStyle w:val="Heading1"/>
              <w:rPr>
                <w:sz w:val="72"/>
                <w:szCs w:val="72"/>
              </w:rPr>
            </w:pPr>
            <w:r w:rsidRPr="00303743">
              <w:rPr>
                <w:sz w:val="72"/>
                <w:szCs w:val="72"/>
              </w:rPr>
              <w:t>Premier League’s Project</w:t>
            </w:r>
          </w:p>
        </w:tc>
        <w:tc>
          <w:tcPr>
            <w:tcW w:w="5395" w:type="dxa"/>
          </w:tcPr>
          <w:p w14:paraId="496E49D1" w14:textId="7DF28838" w:rsidR="00A81248" w:rsidRPr="003A798E" w:rsidRDefault="00303743">
            <w:r w:rsidRPr="003A798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98BF666" wp14:editId="09F298D5">
                      <wp:simplePos x="0" y="0"/>
                      <wp:positionH relativeFrom="margin">
                        <wp:posOffset>-3909060</wp:posOffset>
                      </wp:positionH>
                      <wp:positionV relativeFrom="page">
                        <wp:posOffset>-531495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C2B595" id="Group 1" o:spid="_x0000_s1026" alt="&quot;&quot;" style="position:absolute;margin-left:-307.8pt;margin-top:-41.85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dN4fxOMAAAANAQAADwAAAGRycy9kb3ducmV2LnhtbEyPwW6CQBCG7036Dptp0psuVEWk&#10;LMaYtifTpNrEeFthBCI7S9gV8O07PbW3mcyXf74/XY+mET12rrakIJwGIJByW9RUKvg+vE9iEM5r&#10;KnRjCRXc0cE6e3xIdVLYgb6w3/tScAi5RCuovG8TKV1eodFualskvl1sZ7TntStl0emBw00jX4Ig&#10;kkbXxB8q3eK2wvy6vxkFH4MeNrPwrd9dL9v76bD4PO5CVOr5ady8gvA4+j8YfvVZHTJ2OtsbFU40&#10;CiZRuIiY5SmeLUEwEgXxHMSZ2flqtQSZpfJ/i+wHAAD//wMAUEsBAi0AFAAGAAgAAAAhALaDOJL+&#10;AAAA4QEAABMAAAAAAAAAAAAAAAAAAAAAAFtDb250ZW50X1R5cGVzXS54bWxQSwECLQAUAAYACAAA&#10;ACEAOP0h/9YAAACUAQAACwAAAAAAAAAAAAAAAAAvAQAAX3JlbHMvLnJlbHNQSwECLQAUAAYACAAA&#10;ACEACKtEBGgDAAB/DgAADgAAAAAAAAAAAAAAAAAuAgAAZHJzL2Uyb0RvYy54bWxQSwECLQAUAAYA&#10;CAAAACEAdN4fxOMAAAANAQAADwAAAAAAAAAAAAAAAADCBQAAZHJzL2Rvd25yZXYueG1sUEsFBgAA&#10;AAAEAAQA8wAAANIGAAAAAA==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</w:tr>
      <w:tr w:rsidR="00A81248" w:rsidRPr="003A798E" w14:paraId="0AAAA6EA" w14:textId="77777777" w:rsidTr="00FB65B8">
        <w:trPr>
          <w:trHeight w:val="8059"/>
        </w:trPr>
        <w:tc>
          <w:tcPr>
            <w:tcW w:w="5395" w:type="dxa"/>
          </w:tcPr>
          <w:p w14:paraId="129B664F" w14:textId="77777777" w:rsidR="00A81248" w:rsidRPr="003A798E" w:rsidRDefault="00A81248"/>
        </w:tc>
        <w:tc>
          <w:tcPr>
            <w:tcW w:w="5395" w:type="dxa"/>
          </w:tcPr>
          <w:p w14:paraId="6EB0AB5B" w14:textId="77777777" w:rsidR="00A81248" w:rsidRPr="003A798E" w:rsidRDefault="00A81248"/>
        </w:tc>
      </w:tr>
      <w:tr w:rsidR="00A81248" w:rsidRPr="003A798E" w14:paraId="735C4306" w14:textId="77777777" w:rsidTr="00FB65B8">
        <w:trPr>
          <w:trHeight w:val="1299"/>
        </w:trPr>
        <w:tc>
          <w:tcPr>
            <w:tcW w:w="5395" w:type="dxa"/>
          </w:tcPr>
          <w:p w14:paraId="4FD2255D" w14:textId="3254E56E" w:rsidR="00A81248" w:rsidRPr="003A798E" w:rsidRDefault="00A81248"/>
        </w:tc>
        <w:tc>
          <w:tcPr>
            <w:tcW w:w="5395" w:type="dxa"/>
          </w:tcPr>
          <w:p w14:paraId="4BF05021" w14:textId="77777777" w:rsidR="00A81248" w:rsidRDefault="00303743" w:rsidP="00C66528">
            <w:pPr>
              <w:pStyle w:val="Heading2"/>
            </w:pPr>
            <w:r>
              <w:t>Team members</w:t>
            </w:r>
          </w:p>
          <w:p w14:paraId="5D3ED8AE" w14:textId="77777777" w:rsidR="00303743" w:rsidRPr="00303743" w:rsidRDefault="00303743" w:rsidP="00303743">
            <w:pPr>
              <w:rPr>
                <w:sz w:val="32"/>
                <w:szCs w:val="32"/>
              </w:rPr>
            </w:pPr>
          </w:p>
          <w:p w14:paraId="4F0B6B1E" w14:textId="77777777" w:rsidR="00303743" w:rsidRPr="00303743" w:rsidRDefault="00303743" w:rsidP="00303743">
            <w:pPr>
              <w:rPr>
                <w:color w:val="091C34" w:themeColor="accent1" w:themeShade="80"/>
                <w:sz w:val="32"/>
                <w:szCs w:val="32"/>
              </w:rPr>
            </w:pPr>
            <w:r w:rsidRPr="00303743">
              <w:rPr>
                <w:color w:val="091C34" w:themeColor="accent1" w:themeShade="80"/>
                <w:sz w:val="32"/>
                <w:szCs w:val="32"/>
              </w:rPr>
              <w:t>Rana Tarek Abd El Halim</w:t>
            </w:r>
          </w:p>
          <w:p w14:paraId="04194AEC" w14:textId="3A777B95" w:rsidR="00303743" w:rsidRPr="00303743" w:rsidRDefault="00303743" w:rsidP="00303743">
            <w:pPr>
              <w:rPr>
                <w:color w:val="091C34" w:themeColor="accent1" w:themeShade="80"/>
                <w:sz w:val="32"/>
                <w:szCs w:val="32"/>
              </w:rPr>
            </w:pPr>
            <w:r w:rsidRPr="00303743">
              <w:rPr>
                <w:color w:val="091C34" w:themeColor="accent1" w:themeShade="80"/>
                <w:sz w:val="32"/>
                <w:szCs w:val="32"/>
              </w:rPr>
              <w:t>Menna</w:t>
            </w:r>
            <w:r w:rsidR="00FC130A">
              <w:rPr>
                <w:color w:val="091C34" w:themeColor="accent1" w:themeShade="80"/>
                <w:sz w:val="32"/>
                <w:szCs w:val="32"/>
              </w:rPr>
              <w:t xml:space="preserve"> Allah Mohamed Kamel</w:t>
            </w:r>
          </w:p>
          <w:p w14:paraId="595BFE39" w14:textId="63B23F09" w:rsidR="00303743" w:rsidRPr="00303743" w:rsidRDefault="00303743" w:rsidP="00303743">
            <w:pPr>
              <w:rPr>
                <w:color w:val="091C34" w:themeColor="accent1" w:themeShade="80"/>
                <w:sz w:val="32"/>
                <w:szCs w:val="32"/>
              </w:rPr>
            </w:pPr>
            <w:r w:rsidRPr="00303743">
              <w:rPr>
                <w:color w:val="091C34" w:themeColor="accent1" w:themeShade="80"/>
                <w:sz w:val="32"/>
                <w:szCs w:val="32"/>
              </w:rPr>
              <w:t>Mai</w:t>
            </w:r>
            <w:r w:rsidR="002F21FB">
              <w:rPr>
                <w:color w:val="091C34" w:themeColor="accent1" w:themeShade="80"/>
                <w:sz w:val="32"/>
                <w:szCs w:val="32"/>
              </w:rPr>
              <w:t xml:space="preserve"> Adel Darwish</w:t>
            </w:r>
            <w:r w:rsidR="00CD2388">
              <w:rPr>
                <w:color w:val="091C34" w:themeColor="accent1" w:themeShade="80"/>
                <w:sz w:val="32"/>
                <w:szCs w:val="32"/>
              </w:rPr>
              <w:t xml:space="preserve"> Ahmed</w:t>
            </w:r>
          </w:p>
          <w:p w14:paraId="3934BD47" w14:textId="62AD59E1" w:rsidR="00303743" w:rsidRPr="00303743" w:rsidRDefault="00303743" w:rsidP="00303743">
            <w:pPr>
              <w:rPr>
                <w:color w:val="091C34" w:themeColor="accent1" w:themeShade="80"/>
                <w:sz w:val="32"/>
                <w:szCs w:val="32"/>
              </w:rPr>
            </w:pPr>
            <w:r w:rsidRPr="00303743">
              <w:rPr>
                <w:color w:val="091C34" w:themeColor="accent1" w:themeShade="80"/>
                <w:sz w:val="32"/>
                <w:szCs w:val="32"/>
              </w:rPr>
              <w:t>Yassmin</w:t>
            </w:r>
            <w:r w:rsidR="002F21FB">
              <w:rPr>
                <w:color w:val="091C34" w:themeColor="accent1" w:themeShade="80"/>
                <w:sz w:val="32"/>
                <w:szCs w:val="32"/>
              </w:rPr>
              <w:t xml:space="preserve"> Attia Ebrahim</w:t>
            </w:r>
          </w:p>
          <w:p w14:paraId="374E2E33" w14:textId="77777777" w:rsidR="00303743" w:rsidRDefault="00303743" w:rsidP="00303743"/>
          <w:p w14:paraId="4D4F3976" w14:textId="77777777" w:rsidR="00303743" w:rsidRPr="00303743" w:rsidRDefault="00303743" w:rsidP="00303743">
            <w:r>
              <w:lastRenderedPageBreak/>
              <w:t xml:space="preserve"> </w:t>
            </w:r>
          </w:p>
        </w:tc>
      </w:tr>
    </w:tbl>
    <w:p w14:paraId="3584313F" w14:textId="7BA22748" w:rsidR="00A24793" w:rsidRPr="003A798E" w:rsidRDefault="00A85218">
      <w:r w:rsidRPr="003A798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4C0E021" wp14:editId="07962369">
                <wp:simplePos x="0" y="0"/>
                <wp:positionH relativeFrom="margin">
                  <wp:posOffset>-876300</wp:posOffset>
                </wp:positionH>
                <wp:positionV relativeFrom="paragraph">
                  <wp:posOffset>-8564245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7ADF9413" id="Shape" o:spid="_x0000_s1026" alt="&quot;&quot;" style="position:absolute;margin-left:-69pt;margin-top:-674.35pt;width:611.9pt;height:711.8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GqQQIAAHAFAAAOAAAAZHJzL2Uyb0RvYy54bWysVMlu2zAQvRfoPxC81xLtxHIMyzk0SFGg&#10;aAIk/QCaoiyi3EDSlv33HVKi7TiXNqgOnBlxOMubZXV/UBLtufPC6BqTSYkR18w0Qm9r/Ov18csC&#10;Ix+obqg0mtf4yD2+X3/+tOrtkk9NZ2TDHQIj2i97W+MuBLssCs86rqifGMs1XLbGKRpAdNuicbQH&#10;60oW07KcF71xjXWGce/h78NwidfJfttyFp7a1vOAZI0htpBOl85NPIv1ii63jtpOsDEM+oEoFBUa&#10;nJ5MPdBA0c6Jd6aUYM5404YJM6owbSsYTzlANqS8yualo5anXAAcb08w+f9nlv3cv9hnBzD01i89&#10;sDGLQ+tUpBAfOiSwjiew+CEgBj+rqiJkBpgyuLsrZ3eLeYKzOD9nOx++cZNM0f0PHwa0m8zRLnPs&#10;oIGNLoFDNDZPmfC0xscI+maKEfjpgIIR8AF6b9Rvb8r4/dsjUi4+8moOnfd3voZAx9QcdON1HzqM&#10;oA83Qx9aGiIiMa/Ior7GUzKHpFB34gB+t4vT9vQ7Y6TMnr+a9Cqcy0Vu5tViBOusIfV7zcHHAGu+&#10;z9Qmi2MUUIBZOcsVyCqZXqvmbsj3mQ56pCqr21TTaz0mjedDNBGFVO0TMhHQi67yRormUUgZs09L&#10;g3+VDu0pjDtljOtARgjeaEodsSXTamwYJQJsISlUjcc2ymiA9/NgRG5jmuMz6H7XMIWzBYnVCZeC&#10;uxQ2lwLVrDOwe1hwKahoDsY6JTiuoLg3LuXk/rwo138AAAD//wMAUEsDBBQABgAIAAAAIQBq519m&#10;4QAAAA4BAAAPAAAAZHJzL2Rvd25yZXYueG1sTI/BTsMwDIbvSLxDZCRuWzooNHRNJ4RUidOkDXbP&#10;Gq8tNE5osrV7ezIu42bLv35/X7GaTM9OOPjOkoTFPAGGVFvdUSPh86OaCWA+KNKqt4QSzuhhVd7e&#10;FCrXdqQNnrahYbGEfK4ktCG4nHNft2iUn1uHFG8HOxgV4jo0XA9qjOWm5w9J8syN6ih+aJXDtxbr&#10;7+3RSBjFesyqYNbTu9t9pRuxO7ufSsr7u+l1CSzgFK5huOBHdCgj094eSXvWS5gtHkWUCX9TKjJg&#10;l1AinqLQXkKWvgAvC/5fo/wFAAD//wMAUEsBAi0AFAAGAAgAAAAhALaDOJL+AAAA4QEAABMAAAAA&#10;AAAAAAAAAAAAAAAAAFtDb250ZW50X1R5cGVzXS54bWxQSwECLQAUAAYACAAAACEAOP0h/9YAAACU&#10;AQAACwAAAAAAAAAAAAAAAAAvAQAAX3JlbHMvLnJlbHNQSwECLQAUAAYACAAAACEAlyvBqkECAABw&#10;BQAADgAAAAAAAAAAAAAAAAAuAgAAZHJzL2Uyb0RvYy54bWxQSwECLQAUAAYACAAAACEAaudfZuEA&#10;AAAOAQAADwAAAAAAAAAAAAAAAACbBAAAZHJzL2Rvd25yZXYueG1sUEsFBgAAAAAEAAQA8wAAAKkF&#10;AAAA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  <w10:wrap anchorx="margin"/>
              </v:shape>
            </w:pict>
          </mc:Fallback>
        </mc:AlternateContent>
      </w:r>
    </w:p>
    <w:p w14:paraId="2B61FF4D" w14:textId="477F59BB" w:rsidR="00A81248" w:rsidRPr="002F21FB" w:rsidRDefault="00A85218">
      <w:pPr>
        <w:rPr>
          <w:rFonts w:asciiTheme="majorHAnsi" w:hAnsiTheme="majorHAnsi"/>
          <w:color w:val="123869" w:themeColor="accent1"/>
          <w:sz w:val="36"/>
          <w:szCs w:val="36"/>
        </w:rPr>
      </w:pPr>
      <w:proofErr w:type="gramStart"/>
      <w:r w:rsidRPr="002F21FB">
        <w:rPr>
          <w:rFonts w:asciiTheme="majorHAnsi" w:hAnsiTheme="majorHAnsi"/>
          <w:color w:val="123869" w:themeColor="accent1"/>
          <w:sz w:val="36"/>
          <w:szCs w:val="36"/>
        </w:rPr>
        <w:t>Pseudocode :</w:t>
      </w:r>
      <w:proofErr w:type="gramEnd"/>
    </w:p>
    <w:p w14:paraId="6A5F4579" w14:textId="77777777" w:rsidR="00A85218" w:rsidRDefault="00A85218">
      <w:pPr>
        <w:rPr>
          <w:rFonts w:asciiTheme="majorHAnsi" w:hAnsi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85218" w:rsidRPr="00A85218" w14:paraId="18739593" w14:textId="77777777" w:rsidTr="00A85218">
        <w:tc>
          <w:tcPr>
            <w:tcW w:w="10790" w:type="dxa"/>
          </w:tcPr>
          <w:p w14:paraId="2E41A5F0" w14:textId="0A3B516F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DEFINE MAX_TEAMS </w:t>
            </w:r>
            <w:r w:rsidRPr="00A85218">
              <w:rPr>
                <w:rFonts w:ascii="Courier New" w:eastAsia="Times New Roman" w:hAnsi="Courier New" w:cs="Courier New"/>
                <w:b/>
                <w:bCs/>
                <w:color w:val="0000DD"/>
              </w:rPr>
              <w:t>20</w:t>
            </w:r>
          </w:p>
          <w:p w14:paraId="2787C660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DEFINE MAX_MATCHES </w:t>
            </w:r>
            <w:r w:rsidRPr="00A85218">
              <w:rPr>
                <w:rFonts w:ascii="Courier New" w:eastAsia="Times New Roman" w:hAnsi="Courier New" w:cs="Courier New"/>
                <w:b/>
                <w:bCs/>
                <w:color w:val="0000DD"/>
              </w:rPr>
              <w:t>600</w:t>
            </w:r>
          </w:p>
          <w:p w14:paraId="1ED210B7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</w:p>
          <w:p w14:paraId="7BD80D06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STRUCT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TeamVertix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>:</w:t>
            </w:r>
          </w:p>
          <w:p w14:paraId="2A78A980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name[</w:t>
            </w:r>
            <w:proofErr w:type="gramEnd"/>
            <w:r w:rsidRPr="00A85218">
              <w:rPr>
                <w:rFonts w:ascii="Courier New" w:eastAsia="Times New Roman" w:hAnsi="Courier New" w:cs="Courier New"/>
                <w:b/>
                <w:bCs/>
                <w:color w:val="0000DD"/>
              </w:rPr>
              <w:t>20</w:t>
            </w:r>
            <w:r w:rsidRPr="00A85218">
              <w:rPr>
                <w:rFonts w:ascii="Courier New" w:eastAsia="Times New Roman" w:hAnsi="Courier New" w:cs="Courier New"/>
                <w:color w:val="333333"/>
              </w:rPr>
              <w:t>]</w:t>
            </w:r>
          </w:p>
          <w:p w14:paraId="720B52F6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edges</w:t>
            </w:r>
          </w:p>
          <w:p w14:paraId="377AA1CD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num_edges</w:t>
            </w:r>
            <w:proofErr w:type="spellEnd"/>
          </w:p>
          <w:p w14:paraId="769E07D1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matches_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played</w:t>
            </w:r>
            <w:proofErr w:type="spellEnd"/>
            <w:proofErr w:type="gramEnd"/>
          </w:p>
          <w:p w14:paraId="279ECEAB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wins</w:t>
            </w:r>
          </w:p>
          <w:p w14:paraId="126B45C6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draws</w:t>
            </w:r>
          </w:p>
          <w:p w14:paraId="386073A1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losses</w:t>
            </w:r>
          </w:p>
          <w:p w14:paraId="6740B1E4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goals_for</w:t>
            </w:r>
            <w:proofErr w:type="spellEnd"/>
          </w:p>
          <w:p w14:paraId="37F55FD4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goals_against</w:t>
            </w:r>
            <w:proofErr w:type="spellEnd"/>
          </w:p>
          <w:p w14:paraId="5B6A2659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goal_difference</w:t>
            </w:r>
            <w:proofErr w:type="spellEnd"/>
          </w:p>
          <w:p w14:paraId="124E1879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points</w:t>
            </w:r>
          </w:p>
          <w:p w14:paraId="590DA243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next</w:t>
            </w:r>
          </w:p>
          <w:p w14:paraId="7B16C90A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visited</w:t>
            </w:r>
          </w:p>
          <w:p w14:paraId="342B89A2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</w:p>
          <w:p w14:paraId="054BCF37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>STRUCT Edge:</w:t>
            </w:r>
          </w:p>
          <w:p w14:paraId="48592FC5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opponent</w:t>
            </w:r>
          </w:p>
          <w:p w14:paraId="208A7AA6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round</w:t>
            </w:r>
          </w:p>
          <w:p w14:paraId="7B900339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date[</w:t>
            </w:r>
            <w:proofErr w:type="gramEnd"/>
            <w:r w:rsidRPr="00A85218">
              <w:rPr>
                <w:rFonts w:ascii="Courier New" w:eastAsia="Times New Roman" w:hAnsi="Courier New" w:cs="Courier New"/>
                <w:b/>
                <w:bCs/>
                <w:color w:val="0000DD"/>
              </w:rPr>
              <w:t>11</w:t>
            </w:r>
            <w:r w:rsidRPr="00A85218">
              <w:rPr>
                <w:rFonts w:ascii="Courier New" w:eastAsia="Times New Roman" w:hAnsi="Courier New" w:cs="Courier New"/>
                <w:color w:val="333333"/>
              </w:rPr>
              <w:t>]</w:t>
            </w:r>
          </w:p>
          <w:p w14:paraId="5ED8A880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home_goals</w:t>
            </w:r>
            <w:proofErr w:type="spellEnd"/>
          </w:p>
          <w:p w14:paraId="38C52E03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away_goals</w:t>
            </w:r>
            <w:proofErr w:type="spellEnd"/>
          </w:p>
          <w:p w14:paraId="7F82F810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next</w:t>
            </w:r>
          </w:p>
          <w:p w14:paraId="5E7368E2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</w:p>
          <w:p w14:paraId="0C8B95AC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FUNCTION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findTeamVertix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>(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teams[</w:t>
            </w:r>
            <w:proofErr w:type="gram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],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num_teams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,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team_name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>):</w:t>
            </w:r>
          </w:p>
          <w:p w14:paraId="61F9ACB7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FOR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i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= </w:t>
            </w:r>
            <w:r w:rsidRPr="00A85218">
              <w:rPr>
                <w:rFonts w:ascii="Courier New" w:eastAsia="Times New Roman" w:hAnsi="Courier New" w:cs="Courier New"/>
                <w:b/>
                <w:bCs/>
                <w:color w:val="0000DD"/>
              </w:rPr>
              <w:t>0</w:t>
            </w: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TO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num_teams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- </w:t>
            </w:r>
            <w:r w:rsidRPr="00A85218">
              <w:rPr>
                <w:rFonts w:ascii="Courier New" w:eastAsia="Times New Roman" w:hAnsi="Courier New" w:cs="Courier New"/>
                <w:b/>
                <w:bCs/>
                <w:color w:val="0000DD"/>
              </w:rPr>
              <w:t>1</w:t>
            </w:r>
            <w:r w:rsidRPr="00A85218">
              <w:rPr>
                <w:rFonts w:ascii="Courier New" w:eastAsia="Times New Roman" w:hAnsi="Courier New" w:cs="Courier New"/>
                <w:color w:val="333333"/>
              </w:rPr>
              <w:t>:</w:t>
            </w:r>
          </w:p>
          <w:p w14:paraId="4263E264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IF teams[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i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].name EQUALS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team_name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>:</w:t>
            </w:r>
          </w:p>
          <w:p w14:paraId="0CF0DE1D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  RETURN teams[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i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>]</w:t>
            </w:r>
          </w:p>
          <w:p w14:paraId="0F85B277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RETURN </w:t>
            </w:r>
            <w:r w:rsidRPr="00A85218">
              <w:rPr>
                <w:rFonts w:ascii="Courier New" w:eastAsia="Times New Roman" w:hAnsi="Courier New" w:cs="Courier New"/>
                <w:color w:val="007020"/>
              </w:rPr>
              <w:t>NULL</w:t>
            </w:r>
          </w:p>
          <w:p w14:paraId="171C2DFD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</w:p>
          <w:p w14:paraId="2F1D0393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FUNCTION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addTeamVertix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>(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teams[</w:t>
            </w:r>
            <w:proofErr w:type="gram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],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num_teams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,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team_name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>):</w:t>
            </w:r>
          </w:p>
          <w:p w14:paraId="071EEEE1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CREATE a new team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vertex</w:t>
            </w:r>
            <w:proofErr w:type="gramEnd"/>
          </w:p>
          <w:p w14:paraId="48BEE45C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SET the properties of the team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vertex</w:t>
            </w:r>
            <w:proofErr w:type="gramEnd"/>
          </w:p>
          <w:p w14:paraId="5E4B8738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ADD the team vertex to the teams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array</w:t>
            </w:r>
            <w:proofErr w:type="gramEnd"/>
          </w:p>
          <w:p w14:paraId="128F5B78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INCREMENT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num_teams</w:t>
            </w:r>
            <w:proofErr w:type="spellEnd"/>
          </w:p>
          <w:p w14:paraId="20B4C231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</w:p>
          <w:p w14:paraId="518AA319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FUNCTION </w:t>
            </w:r>
            <w:proofErr w:type="spellStart"/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addEdge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>(</w:t>
            </w:r>
            <w:proofErr w:type="gram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team, opponent, round, date,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home_goals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,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away_goals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>):</w:t>
            </w:r>
          </w:p>
          <w:p w14:paraId="4E9FD2FE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CREATE a new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edge</w:t>
            </w:r>
            <w:proofErr w:type="gramEnd"/>
          </w:p>
          <w:p w14:paraId="646E3D1A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SET the properties of the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edge</w:t>
            </w:r>
            <w:proofErr w:type="gramEnd"/>
          </w:p>
          <w:p w14:paraId="742AFEAF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ADD the edge to the team vertex</w:t>
            </w:r>
            <w:r w:rsidRPr="00A85218">
              <w:rPr>
                <w:rFonts w:ascii="Courier New" w:eastAsia="Times New Roman" w:hAnsi="Courier New" w:cs="Courier New"/>
                <w:color w:val="FF0000"/>
                <w:shd w:val="clear" w:color="auto" w:fill="FFAAAA"/>
              </w:rPr>
              <w:t>'</w:t>
            </w: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s edges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list</w:t>
            </w:r>
            <w:proofErr w:type="gramEnd"/>
          </w:p>
          <w:p w14:paraId="30798386" w14:textId="27A2DD2F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lastRenderedPageBreak/>
              <w:t xml:space="preserve">  INCREMENT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team.num_edges</w:t>
            </w:r>
            <w:proofErr w:type="spellEnd"/>
          </w:p>
          <w:p w14:paraId="40B78093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</w:p>
          <w:p w14:paraId="5ACC5986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FUNCTION </w:t>
            </w:r>
            <w:proofErr w:type="spellStart"/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parseMatchResults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>(</w:t>
            </w:r>
            <w:proofErr w:type="gram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file, teams[],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num_teams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>):</w:t>
            </w:r>
          </w:p>
          <w:p w14:paraId="6C934683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READ the first line of the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file</w:t>
            </w:r>
            <w:proofErr w:type="gramEnd"/>
          </w:p>
          <w:p w14:paraId="690511D0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</w:p>
          <w:p w14:paraId="02894D14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WHILE NOT end of file:</w:t>
            </w:r>
          </w:p>
          <w:p w14:paraId="685EBD0C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READ a line from the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file</w:t>
            </w:r>
            <w:proofErr w:type="gramEnd"/>
          </w:p>
          <w:p w14:paraId="15876BD4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PARSE the fields of the line using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commas</w:t>
            </w:r>
            <w:proofErr w:type="gramEnd"/>
          </w:p>
          <w:p w14:paraId="07404ECE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GET round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number</w:t>
            </w:r>
            <w:proofErr w:type="gramEnd"/>
          </w:p>
          <w:p w14:paraId="491BDD72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GET match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date</w:t>
            </w:r>
            <w:proofErr w:type="gramEnd"/>
          </w:p>
          <w:p w14:paraId="4D0B497C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GET home team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name</w:t>
            </w:r>
            <w:proofErr w:type="gramEnd"/>
          </w:p>
          <w:p w14:paraId="450F098A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GET away team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name</w:t>
            </w:r>
            <w:proofErr w:type="gramEnd"/>
          </w:p>
          <w:p w14:paraId="6CEDD7C2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GET home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goals</w:t>
            </w:r>
            <w:proofErr w:type="gramEnd"/>
          </w:p>
          <w:p w14:paraId="7B7B2B81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IF home goals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is</w:t>
            </w:r>
            <w:proofErr w:type="gram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</w:t>
            </w:r>
            <w:r w:rsidRPr="00A85218">
              <w:rPr>
                <w:rFonts w:ascii="Courier New" w:eastAsia="Times New Roman" w:hAnsi="Courier New" w:cs="Courier New"/>
                <w:color w:val="333333"/>
                <w:shd w:val="clear" w:color="auto" w:fill="FFF0F0"/>
              </w:rPr>
              <w:t>"-"</w:t>
            </w:r>
            <w:r w:rsidRPr="00A85218">
              <w:rPr>
                <w:rFonts w:ascii="Courier New" w:eastAsia="Times New Roman" w:hAnsi="Courier New" w:cs="Courier New"/>
                <w:color w:val="333333"/>
              </w:rPr>
              <w:t>:</w:t>
            </w:r>
          </w:p>
          <w:p w14:paraId="3F40E1C9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  CONTINUE (skip processing)</w:t>
            </w:r>
          </w:p>
          <w:p w14:paraId="3722A17B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GET away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goals</w:t>
            </w:r>
            <w:proofErr w:type="gramEnd"/>
          </w:p>
          <w:p w14:paraId="4699ADC5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IF away goals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is</w:t>
            </w:r>
            <w:proofErr w:type="gram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</w:t>
            </w:r>
            <w:r w:rsidRPr="00A85218">
              <w:rPr>
                <w:rFonts w:ascii="Courier New" w:eastAsia="Times New Roman" w:hAnsi="Courier New" w:cs="Courier New"/>
                <w:color w:val="333333"/>
                <w:shd w:val="clear" w:color="auto" w:fill="FFF0F0"/>
              </w:rPr>
              <w:t>"-"</w:t>
            </w:r>
            <w:r w:rsidRPr="00A85218">
              <w:rPr>
                <w:rFonts w:ascii="Courier New" w:eastAsia="Times New Roman" w:hAnsi="Courier New" w:cs="Courier New"/>
                <w:color w:val="333333"/>
              </w:rPr>
              <w:t>:</w:t>
            </w:r>
          </w:p>
          <w:p w14:paraId="10AC405A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  CONTINUE (skip processing)</w:t>
            </w:r>
          </w:p>
          <w:p w14:paraId="3B2D71BF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FIND or ADD home team vertex in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teams</w:t>
            </w:r>
            <w:proofErr w:type="gramEnd"/>
          </w:p>
          <w:p w14:paraId="597176F0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FIND or ADD away team vertex in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teams</w:t>
            </w:r>
            <w:proofErr w:type="gramEnd"/>
          </w:p>
          <w:p w14:paraId="70ECCB1F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ADD an edge between home and away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teams</w:t>
            </w:r>
            <w:proofErr w:type="gramEnd"/>
          </w:p>
          <w:p w14:paraId="473960B8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</w:p>
          <w:p w14:paraId="7F404171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FUNCTION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calculateStandingsBFS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>(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teams[</w:t>
            </w:r>
            <w:proofErr w:type="gram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],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num_teams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,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round_number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>):</w:t>
            </w:r>
          </w:p>
          <w:p w14:paraId="5F1B7AA5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RESET the visited flags of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teams</w:t>
            </w:r>
            <w:proofErr w:type="gramEnd"/>
          </w:p>
          <w:p w14:paraId="3C3CE9AD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INITIALIZE the BFS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queue</w:t>
            </w:r>
            <w:proofErr w:type="gramEnd"/>
          </w:p>
          <w:p w14:paraId="07DD749B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ENQUEUE the first team vertex</w:t>
            </w:r>
          </w:p>
          <w:p w14:paraId="55CF2138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MARK the first team vertex as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visited</w:t>
            </w:r>
            <w:proofErr w:type="gramEnd"/>
          </w:p>
          <w:p w14:paraId="063A430E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</w:p>
          <w:p w14:paraId="042B1E2C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WHILE the queue is not empty:</w:t>
            </w:r>
          </w:p>
          <w:p w14:paraId="0531264D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DEQUEUE a team vertex</w:t>
            </w:r>
          </w:p>
          <w:p w14:paraId="499700CF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RESET the team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statistics</w:t>
            </w:r>
            <w:proofErr w:type="gramEnd"/>
          </w:p>
          <w:p w14:paraId="4106DED0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FOR EACH edge IN the team vertex</w:t>
            </w:r>
            <w:r w:rsidRPr="00A85218">
              <w:rPr>
                <w:rFonts w:ascii="Courier New" w:eastAsia="Times New Roman" w:hAnsi="Courier New" w:cs="Courier New"/>
                <w:color w:val="FF0000"/>
                <w:shd w:val="clear" w:color="auto" w:fill="FFAAAA"/>
              </w:rPr>
              <w:t>'</w:t>
            </w:r>
            <w:r w:rsidRPr="00A85218">
              <w:rPr>
                <w:rFonts w:ascii="Courier New" w:eastAsia="Times New Roman" w:hAnsi="Courier New" w:cs="Courier New"/>
                <w:color w:val="333333"/>
              </w:rPr>
              <w:t>s edges:</w:t>
            </w:r>
          </w:p>
          <w:p w14:paraId="3F9EB4B1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  IF the edge</w:t>
            </w:r>
            <w:r w:rsidRPr="00A85218">
              <w:rPr>
                <w:rFonts w:ascii="Courier New" w:eastAsia="Times New Roman" w:hAnsi="Courier New" w:cs="Courier New"/>
                <w:color w:val="FF0000"/>
                <w:shd w:val="clear" w:color="auto" w:fill="FFAAAA"/>
              </w:rPr>
              <w:t>'</w:t>
            </w:r>
            <w:r w:rsidRPr="00A85218">
              <w:rPr>
                <w:rFonts w:ascii="Courier New" w:eastAsia="Times New Roman" w:hAnsi="Courier New" w:cs="Courier New"/>
                <w:color w:val="333333"/>
              </w:rPr>
              <w:t>s round is less than or equal to the specified round number:</w:t>
            </w:r>
          </w:p>
          <w:p w14:paraId="4686D00E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    UPDATE team statistics based on the match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result</w:t>
            </w:r>
            <w:proofErr w:type="gramEnd"/>
          </w:p>
          <w:p w14:paraId="3CE87630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    IF the opponent team vertex has not been visited:</w:t>
            </w:r>
          </w:p>
          <w:p w14:paraId="3D0AE5C1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      ENQUEUE the opponent team vertex and MARK it as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visited</w:t>
            </w:r>
            <w:proofErr w:type="gramEnd"/>
          </w:p>
          <w:p w14:paraId="661D008B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</w:p>
          <w:p w14:paraId="01AAAFC3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FUNCTION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printStandings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>(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teams[</w:t>
            </w:r>
            <w:proofErr w:type="gram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],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num_teams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,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round_number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>):</w:t>
            </w:r>
          </w:p>
          <w:p w14:paraId="0C258876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SORT the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teams</w:t>
            </w:r>
            <w:proofErr w:type="gram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array in descending order of points and goal difference</w:t>
            </w:r>
          </w:p>
          <w:p w14:paraId="16F0C853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FOR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i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= </w:t>
            </w:r>
            <w:r w:rsidRPr="00A85218">
              <w:rPr>
                <w:rFonts w:ascii="Courier New" w:eastAsia="Times New Roman" w:hAnsi="Courier New" w:cs="Courier New"/>
                <w:b/>
                <w:bCs/>
                <w:color w:val="0000DD"/>
              </w:rPr>
              <w:t>0</w:t>
            </w: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TO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num_teams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- </w:t>
            </w:r>
            <w:r w:rsidRPr="00A85218">
              <w:rPr>
                <w:rFonts w:ascii="Courier New" w:eastAsia="Times New Roman" w:hAnsi="Courier New" w:cs="Courier New"/>
                <w:b/>
                <w:bCs/>
                <w:color w:val="0000DD"/>
              </w:rPr>
              <w:t>2</w:t>
            </w:r>
            <w:r w:rsidRPr="00A85218">
              <w:rPr>
                <w:rFonts w:ascii="Courier New" w:eastAsia="Times New Roman" w:hAnsi="Courier New" w:cs="Courier New"/>
                <w:color w:val="333333"/>
              </w:rPr>
              <w:t>:</w:t>
            </w:r>
          </w:p>
          <w:p w14:paraId="2E41DE21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FOR j =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i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+ </w:t>
            </w:r>
            <w:r w:rsidRPr="00A85218">
              <w:rPr>
                <w:rFonts w:ascii="Courier New" w:eastAsia="Times New Roman" w:hAnsi="Courier New" w:cs="Courier New"/>
                <w:b/>
                <w:bCs/>
                <w:color w:val="0000DD"/>
              </w:rPr>
              <w:t>1</w:t>
            </w: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TO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num_teams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- </w:t>
            </w:r>
            <w:r w:rsidRPr="00A85218">
              <w:rPr>
                <w:rFonts w:ascii="Courier New" w:eastAsia="Times New Roman" w:hAnsi="Courier New" w:cs="Courier New"/>
                <w:b/>
                <w:bCs/>
                <w:color w:val="0000DD"/>
              </w:rPr>
              <w:t>1</w:t>
            </w:r>
            <w:r w:rsidRPr="00A85218">
              <w:rPr>
                <w:rFonts w:ascii="Courier New" w:eastAsia="Times New Roman" w:hAnsi="Courier New" w:cs="Courier New"/>
                <w:color w:val="333333"/>
              </w:rPr>
              <w:t>:</w:t>
            </w:r>
          </w:p>
          <w:p w14:paraId="2FF3553E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  IF teams[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i</w:t>
            </w:r>
            <w:proofErr w:type="spellEnd"/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].points</w:t>
            </w:r>
            <w:proofErr w:type="gram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&lt; teams[j].points OR (teams[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i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>].points EQUALS teams[j].points AND teams[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i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>].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goal_difference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&lt; teams[j].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goal_difference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>):</w:t>
            </w:r>
          </w:p>
          <w:p w14:paraId="251A0507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    SWAP the positions of teams[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i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>] and teams[j]</w:t>
            </w:r>
          </w:p>
          <w:p w14:paraId="723FA309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</w:p>
          <w:p w14:paraId="0E5E8F64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PRINT the standings </w:t>
            </w:r>
            <w:r w:rsidRPr="00A85218">
              <w:rPr>
                <w:rFonts w:ascii="Courier New" w:eastAsia="Times New Roman" w:hAnsi="Courier New" w:cs="Courier New"/>
                <w:b/>
                <w:bCs/>
                <w:color w:val="008800"/>
              </w:rPr>
              <w:t>for</w:t>
            </w: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each team vertex within the specified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round</w:t>
            </w:r>
            <w:proofErr w:type="gramEnd"/>
          </w:p>
          <w:p w14:paraId="5CAF959D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</w:p>
          <w:p w14:paraId="570BA145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b/>
                <w:bCs/>
                <w:color w:val="997700"/>
              </w:rPr>
              <w:t>MAIN:</w:t>
            </w:r>
          </w:p>
          <w:p w14:paraId="7436A9DB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OPEN the match results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file</w:t>
            </w:r>
            <w:proofErr w:type="gramEnd"/>
          </w:p>
          <w:p w14:paraId="701F35EF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INITIALIZE the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teams</w:t>
            </w:r>
            <w:proofErr w:type="gram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array and </w:t>
            </w:r>
            <w:proofErr w:type="spellStart"/>
            <w:r w:rsidRPr="00A85218">
              <w:rPr>
                <w:rFonts w:ascii="Courier New" w:eastAsia="Times New Roman" w:hAnsi="Courier New" w:cs="Courier New"/>
                <w:color w:val="333333"/>
              </w:rPr>
              <w:t>num_teams</w:t>
            </w:r>
            <w:proofErr w:type="spellEnd"/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counter</w:t>
            </w:r>
          </w:p>
          <w:p w14:paraId="786509EE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lastRenderedPageBreak/>
              <w:t xml:space="preserve">  PARSE and PROCESS the match results from the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file</w:t>
            </w:r>
            <w:proofErr w:type="gramEnd"/>
          </w:p>
          <w:p w14:paraId="573AF641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CLOSE the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file</w:t>
            </w:r>
            <w:proofErr w:type="gramEnd"/>
          </w:p>
          <w:p w14:paraId="0C061321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</w:p>
          <w:p w14:paraId="60188199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REPEAT UNTIL the user chooses to exit:</w:t>
            </w:r>
          </w:p>
          <w:p w14:paraId="2730B5A8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READ the round number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input</w:t>
            </w:r>
            <w:proofErr w:type="gramEnd"/>
          </w:p>
          <w:p w14:paraId="12B5B72A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IF the round number is -</w:t>
            </w:r>
            <w:r w:rsidRPr="00A85218">
              <w:rPr>
                <w:rFonts w:ascii="Courier New" w:eastAsia="Times New Roman" w:hAnsi="Courier New" w:cs="Courier New"/>
                <w:b/>
                <w:bCs/>
                <w:color w:val="0000DD"/>
              </w:rPr>
              <w:t>1</w:t>
            </w:r>
            <w:r w:rsidRPr="00A85218">
              <w:rPr>
                <w:rFonts w:ascii="Courier New" w:eastAsia="Times New Roman" w:hAnsi="Courier New" w:cs="Courier New"/>
                <w:color w:val="333333"/>
              </w:rPr>
              <w:t>:</w:t>
            </w:r>
          </w:p>
          <w:p w14:paraId="60408486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  EXIT the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program</w:t>
            </w:r>
            <w:proofErr w:type="gramEnd"/>
          </w:p>
          <w:p w14:paraId="2628E059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IF the round number is invalid:</w:t>
            </w:r>
          </w:p>
          <w:p w14:paraId="09337DBE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  DISPLAY an error message and prompt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again</w:t>
            </w:r>
            <w:proofErr w:type="gramEnd"/>
          </w:p>
          <w:p w14:paraId="176B9979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CALCULATE the standings up to the specified round using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BFS</w:t>
            </w:r>
            <w:proofErr w:type="gramEnd"/>
          </w:p>
          <w:p w14:paraId="15EB7A52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  PRINT the standings up to the specified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round</w:t>
            </w:r>
            <w:proofErr w:type="gramEnd"/>
          </w:p>
          <w:p w14:paraId="05C05A95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</w:p>
          <w:p w14:paraId="3F5FC1D9" w14:textId="77777777" w:rsidR="00A85218" w:rsidRPr="00A85218" w:rsidRDefault="00A85218" w:rsidP="00A85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A85218">
              <w:rPr>
                <w:rFonts w:ascii="Courier New" w:eastAsia="Times New Roman" w:hAnsi="Courier New" w:cs="Courier New"/>
                <w:color w:val="333333"/>
              </w:rPr>
              <w:t xml:space="preserve">  EXIT the </w:t>
            </w:r>
            <w:proofErr w:type="gramStart"/>
            <w:r w:rsidRPr="00A85218">
              <w:rPr>
                <w:rFonts w:ascii="Courier New" w:eastAsia="Times New Roman" w:hAnsi="Courier New" w:cs="Courier New"/>
                <w:color w:val="333333"/>
              </w:rPr>
              <w:t>program</w:t>
            </w:r>
            <w:proofErr w:type="gramEnd"/>
          </w:p>
          <w:p w14:paraId="31BF718A" w14:textId="77777777" w:rsidR="00A85218" w:rsidRPr="00A85218" w:rsidRDefault="00A85218"/>
        </w:tc>
      </w:tr>
    </w:tbl>
    <w:p w14:paraId="66D9A3D8" w14:textId="77777777" w:rsidR="00A85218" w:rsidRDefault="00A85218"/>
    <w:p w14:paraId="6A737B4E" w14:textId="77777777" w:rsidR="00A85218" w:rsidRDefault="00A85218"/>
    <w:p w14:paraId="36F956B9" w14:textId="77777777" w:rsidR="00A85218" w:rsidRDefault="00A85218"/>
    <w:p w14:paraId="642EAA11" w14:textId="77777777" w:rsidR="00A85218" w:rsidRDefault="00A85218"/>
    <w:p w14:paraId="2F5B802C" w14:textId="77777777" w:rsidR="00A85218" w:rsidRDefault="00A85218"/>
    <w:p w14:paraId="0E6B9392" w14:textId="77777777" w:rsidR="00A85218" w:rsidRDefault="00A85218"/>
    <w:p w14:paraId="0651E9D9" w14:textId="77777777" w:rsidR="00A85218" w:rsidRDefault="00A85218"/>
    <w:p w14:paraId="7997D56F" w14:textId="77777777" w:rsidR="00A85218" w:rsidRDefault="00A85218"/>
    <w:p w14:paraId="552BF204" w14:textId="77777777" w:rsidR="00A85218" w:rsidRDefault="00A85218"/>
    <w:p w14:paraId="4D23B8D3" w14:textId="77777777" w:rsidR="00A85218" w:rsidRDefault="00A85218"/>
    <w:p w14:paraId="4A7C74A5" w14:textId="77777777" w:rsidR="00A85218" w:rsidRDefault="00A85218"/>
    <w:p w14:paraId="769672F6" w14:textId="77777777" w:rsidR="00A85218" w:rsidRDefault="00A85218"/>
    <w:p w14:paraId="1DD08F60" w14:textId="77777777" w:rsidR="00A85218" w:rsidRDefault="00A85218"/>
    <w:p w14:paraId="11037FC5" w14:textId="77777777" w:rsidR="00A85218" w:rsidRDefault="00A85218"/>
    <w:p w14:paraId="7017BB42" w14:textId="77777777" w:rsidR="00A85218" w:rsidRDefault="00A85218"/>
    <w:p w14:paraId="64F5FD25" w14:textId="77777777" w:rsidR="00A85218" w:rsidRDefault="00A85218"/>
    <w:p w14:paraId="4FDC0FE3" w14:textId="77777777" w:rsidR="00A85218" w:rsidRDefault="00A85218"/>
    <w:p w14:paraId="4E18B60C" w14:textId="77777777" w:rsidR="00A85218" w:rsidRDefault="00A85218"/>
    <w:p w14:paraId="77483941" w14:textId="77777777" w:rsidR="00A85218" w:rsidRDefault="00A85218"/>
    <w:p w14:paraId="52CAF328" w14:textId="77777777" w:rsidR="00A85218" w:rsidRDefault="00A85218"/>
    <w:p w14:paraId="644148F6" w14:textId="77777777" w:rsidR="00A85218" w:rsidRDefault="00A85218"/>
    <w:p w14:paraId="020D7F85" w14:textId="77777777" w:rsidR="00A85218" w:rsidRDefault="00A85218"/>
    <w:p w14:paraId="22C30BDD" w14:textId="77777777" w:rsidR="00A85218" w:rsidRDefault="00A85218"/>
    <w:p w14:paraId="46E99C95" w14:textId="77777777" w:rsidR="00A85218" w:rsidRDefault="00A85218"/>
    <w:p w14:paraId="378FA42A" w14:textId="77777777" w:rsidR="00A85218" w:rsidRDefault="00A85218"/>
    <w:p w14:paraId="50F43F07" w14:textId="77777777" w:rsidR="00A85218" w:rsidRDefault="00A85218"/>
    <w:p w14:paraId="64E4ABA1" w14:textId="77777777" w:rsidR="00A85218" w:rsidRDefault="00A85218"/>
    <w:p w14:paraId="185E4449" w14:textId="77777777" w:rsidR="00A85218" w:rsidRDefault="00A85218"/>
    <w:p w14:paraId="6F5A3375" w14:textId="77777777" w:rsidR="00A85218" w:rsidRDefault="00A85218"/>
    <w:p w14:paraId="0B8D16AF" w14:textId="77777777" w:rsidR="00A85218" w:rsidRDefault="00A85218"/>
    <w:p w14:paraId="638AAD39" w14:textId="77777777" w:rsidR="00A85218" w:rsidRDefault="00A85218"/>
    <w:p w14:paraId="3C3A2B72" w14:textId="77777777" w:rsidR="00A85218" w:rsidRDefault="00A85218"/>
    <w:p w14:paraId="349C3F27" w14:textId="77777777" w:rsidR="00A85218" w:rsidRDefault="00A85218"/>
    <w:p w14:paraId="5E6C2251" w14:textId="77777777" w:rsidR="00A85218" w:rsidRDefault="00A85218"/>
    <w:p w14:paraId="7EAE1DE4" w14:textId="77777777" w:rsidR="00A85218" w:rsidRDefault="00A85218"/>
    <w:p w14:paraId="1D5D8EF0" w14:textId="77777777" w:rsidR="00A85218" w:rsidRDefault="00A85218"/>
    <w:p w14:paraId="472C8D80" w14:textId="77777777" w:rsidR="00A85218" w:rsidRDefault="00A85218"/>
    <w:p w14:paraId="7DF708FB" w14:textId="77777777" w:rsidR="002F21FB" w:rsidRDefault="00A85218" w:rsidP="00A85218">
      <w:pPr>
        <w:pStyle w:val="Heading5"/>
        <w:rPr>
          <w:sz w:val="36"/>
          <w:szCs w:val="36"/>
        </w:rPr>
      </w:pPr>
      <w:r w:rsidRPr="00A85218">
        <w:rPr>
          <w:sz w:val="36"/>
          <w:szCs w:val="36"/>
        </w:rPr>
        <w:lastRenderedPageBreak/>
        <w:t xml:space="preserve">Complexity </w:t>
      </w:r>
      <w:proofErr w:type="gramStart"/>
      <w:r w:rsidRPr="00A85218">
        <w:rPr>
          <w:sz w:val="36"/>
          <w:szCs w:val="36"/>
        </w:rPr>
        <w:t>analysis :</w:t>
      </w:r>
      <w:proofErr w:type="gramEnd"/>
    </w:p>
    <w:p w14:paraId="5B14217E" w14:textId="0E8387B7" w:rsidR="002F21FB" w:rsidRPr="002F21FB" w:rsidRDefault="002F21FB" w:rsidP="002F21FB">
      <w:pPr>
        <w:pStyle w:val="Heading5"/>
        <w:spacing w:line="276" w:lineRule="auto"/>
        <w:rPr>
          <w:rFonts w:asciiTheme="majorBidi" w:hAnsiTheme="majorBidi"/>
          <w:color w:val="auto"/>
          <w:sz w:val="36"/>
          <w:szCs w:val="36"/>
        </w:rPr>
      </w:pPr>
    </w:p>
    <w:p w14:paraId="2E55B7DD" w14:textId="495B2874" w:rsidR="002F21FB" w:rsidRPr="002F21FB" w:rsidRDefault="002F21FB" w:rsidP="002F21FB">
      <w:pPr>
        <w:pStyle w:val="Heading5"/>
        <w:numPr>
          <w:ilvl w:val="0"/>
          <w:numId w:val="1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>
        <w:rPr>
          <w:rFonts w:asciiTheme="majorBidi" w:hAnsiTheme="majorBidi"/>
          <w:color w:val="auto"/>
          <w:sz w:val="36"/>
          <w:szCs w:val="36"/>
        </w:rPr>
        <w:t>(</w:t>
      </w:r>
      <w:proofErr w:type="spellStart"/>
      <w:r w:rsidRPr="002F21FB">
        <w:rPr>
          <w:rFonts w:asciiTheme="majorBidi" w:hAnsiTheme="majorBidi"/>
          <w:color w:val="auto"/>
          <w:sz w:val="36"/>
          <w:szCs w:val="36"/>
        </w:rPr>
        <w:t>findTeamVertix</w:t>
      </w:r>
      <w:proofErr w:type="spellEnd"/>
      <w:r>
        <w:rPr>
          <w:rFonts w:asciiTheme="majorBidi" w:hAnsiTheme="majorBidi"/>
          <w:color w:val="auto"/>
          <w:sz w:val="36"/>
          <w:szCs w:val="36"/>
        </w:rPr>
        <w:t>)</w:t>
      </w:r>
      <w:r w:rsidRPr="002F21FB">
        <w:rPr>
          <w:rFonts w:asciiTheme="majorBidi" w:hAnsiTheme="majorBidi"/>
          <w:color w:val="auto"/>
          <w:sz w:val="36"/>
          <w:szCs w:val="36"/>
        </w:rPr>
        <w:t xml:space="preserve"> function:</w:t>
      </w:r>
    </w:p>
    <w:p w14:paraId="71181F7F" w14:textId="15FFC197" w:rsidR="002F21FB" w:rsidRDefault="002F21FB" w:rsidP="002F21FB">
      <w:pPr>
        <w:pStyle w:val="Heading5"/>
        <w:numPr>
          <w:ilvl w:val="0"/>
          <w:numId w:val="2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 w:rsidRPr="002F21FB">
        <w:rPr>
          <w:rFonts w:asciiTheme="majorBidi" w:hAnsiTheme="majorBidi"/>
          <w:color w:val="auto"/>
          <w:sz w:val="36"/>
          <w:szCs w:val="36"/>
        </w:rPr>
        <w:t>Complexity: O(</w:t>
      </w:r>
      <w:r w:rsidR="00837ECB">
        <w:rPr>
          <w:rFonts w:asciiTheme="majorBidi" w:hAnsiTheme="majorBidi"/>
          <w:color w:val="auto"/>
          <w:sz w:val="36"/>
          <w:szCs w:val="36"/>
        </w:rPr>
        <w:t>N</w:t>
      </w:r>
      <w:r w:rsidRPr="002F21FB">
        <w:rPr>
          <w:rFonts w:asciiTheme="majorBidi" w:hAnsiTheme="majorBidi"/>
          <w:color w:val="auto"/>
          <w:sz w:val="36"/>
          <w:szCs w:val="36"/>
        </w:rPr>
        <w:t>)</w:t>
      </w:r>
      <w:r>
        <w:rPr>
          <w:rFonts w:asciiTheme="majorBidi" w:hAnsiTheme="majorBidi"/>
          <w:color w:val="auto"/>
          <w:sz w:val="36"/>
          <w:szCs w:val="36"/>
        </w:rPr>
        <w:t xml:space="preserve">. </w:t>
      </w:r>
    </w:p>
    <w:p w14:paraId="297B7201" w14:textId="4BCC7A63" w:rsidR="002F21FB" w:rsidRPr="002F21FB" w:rsidRDefault="00837ECB" w:rsidP="002F21FB">
      <w:pPr>
        <w:pStyle w:val="Heading5"/>
        <w:numPr>
          <w:ilvl w:val="0"/>
          <w:numId w:val="2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>
        <w:rPr>
          <w:rFonts w:asciiTheme="majorBidi" w:hAnsiTheme="majorBidi"/>
          <w:color w:val="auto"/>
          <w:sz w:val="36"/>
          <w:szCs w:val="36"/>
        </w:rPr>
        <w:t>N</w:t>
      </w:r>
      <w:r w:rsidR="002F21FB">
        <w:rPr>
          <w:rFonts w:asciiTheme="majorBidi" w:hAnsiTheme="majorBidi"/>
          <w:color w:val="auto"/>
          <w:sz w:val="36"/>
          <w:szCs w:val="36"/>
        </w:rPr>
        <w:t xml:space="preserve"> = </w:t>
      </w:r>
      <w:proofErr w:type="spellStart"/>
      <w:r w:rsidR="002F21FB" w:rsidRPr="002F21FB">
        <w:rPr>
          <w:rFonts w:asciiTheme="majorBidi" w:hAnsiTheme="majorBidi"/>
          <w:color w:val="auto"/>
          <w:sz w:val="36"/>
          <w:szCs w:val="36"/>
        </w:rPr>
        <w:t>num_teams</w:t>
      </w:r>
      <w:proofErr w:type="spellEnd"/>
      <w:r w:rsidR="002F21FB">
        <w:rPr>
          <w:rFonts w:asciiTheme="majorBidi" w:hAnsiTheme="majorBidi"/>
          <w:color w:val="auto"/>
          <w:sz w:val="36"/>
          <w:szCs w:val="36"/>
        </w:rPr>
        <w:t>.</w:t>
      </w:r>
    </w:p>
    <w:p w14:paraId="7FD1463C" w14:textId="3029B8ED" w:rsidR="002F21FB" w:rsidRPr="002F21FB" w:rsidRDefault="002F21FB" w:rsidP="002F21FB">
      <w:pPr>
        <w:pStyle w:val="Heading5"/>
        <w:numPr>
          <w:ilvl w:val="0"/>
          <w:numId w:val="2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 w:rsidRPr="002F21FB">
        <w:rPr>
          <w:rFonts w:asciiTheme="majorBidi" w:hAnsiTheme="majorBidi"/>
          <w:color w:val="auto"/>
          <w:sz w:val="36"/>
          <w:szCs w:val="36"/>
        </w:rPr>
        <w:t xml:space="preserve">This function performs a linear search through the </w:t>
      </w:r>
      <w:proofErr w:type="gramStart"/>
      <w:r w:rsidRPr="002F21FB">
        <w:rPr>
          <w:rFonts w:asciiTheme="majorBidi" w:hAnsiTheme="majorBidi"/>
          <w:color w:val="auto"/>
          <w:sz w:val="36"/>
          <w:szCs w:val="36"/>
        </w:rPr>
        <w:t>teams</w:t>
      </w:r>
      <w:proofErr w:type="gramEnd"/>
      <w:r w:rsidRPr="002F21FB">
        <w:rPr>
          <w:rFonts w:asciiTheme="majorBidi" w:hAnsiTheme="majorBidi"/>
          <w:color w:val="auto"/>
          <w:sz w:val="36"/>
          <w:szCs w:val="36"/>
        </w:rPr>
        <w:t xml:space="preserve"> array</w:t>
      </w:r>
      <w:r>
        <w:rPr>
          <w:rFonts w:asciiTheme="majorBidi" w:hAnsiTheme="majorBidi"/>
          <w:color w:val="auto"/>
          <w:sz w:val="36"/>
          <w:szCs w:val="36"/>
        </w:rPr>
        <w:t>.</w:t>
      </w:r>
    </w:p>
    <w:p w14:paraId="1A805CA4" w14:textId="77777777" w:rsidR="002F21FB" w:rsidRPr="002F21FB" w:rsidRDefault="002F21FB" w:rsidP="002F21FB">
      <w:pPr>
        <w:pStyle w:val="Heading5"/>
        <w:spacing w:line="276" w:lineRule="auto"/>
        <w:rPr>
          <w:rFonts w:asciiTheme="majorBidi" w:hAnsiTheme="majorBidi"/>
          <w:color w:val="auto"/>
          <w:sz w:val="36"/>
          <w:szCs w:val="36"/>
        </w:rPr>
      </w:pPr>
    </w:p>
    <w:p w14:paraId="496EC855" w14:textId="4C72F7EB" w:rsidR="002F21FB" w:rsidRPr="002F21FB" w:rsidRDefault="002F21FB" w:rsidP="002F21FB">
      <w:pPr>
        <w:pStyle w:val="Heading5"/>
        <w:numPr>
          <w:ilvl w:val="0"/>
          <w:numId w:val="1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>
        <w:rPr>
          <w:rFonts w:asciiTheme="majorBidi" w:hAnsiTheme="majorBidi"/>
          <w:color w:val="auto"/>
          <w:sz w:val="36"/>
          <w:szCs w:val="36"/>
        </w:rPr>
        <w:t>(</w:t>
      </w:r>
      <w:proofErr w:type="spellStart"/>
      <w:r w:rsidR="00837ECB" w:rsidRPr="00837ECB">
        <w:rPr>
          <w:rFonts w:asciiTheme="majorBidi" w:hAnsiTheme="majorBidi"/>
          <w:color w:val="auto"/>
          <w:sz w:val="36"/>
          <w:szCs w:val="36"/>
        </w:rPr>
        <w:t>addTeamVertix</w:t>
      </w:r>
      <w:proofErr w:type="spellEnd"/>
      <w:r>
        <w:rPr>
          <w:rFonts w:asciiTheme="majorBidi" w:hAnsiTheme="majorBidi"/>
          <w:color w:val="auto"/>
          <w:sz w:val="36"/>
          <w:szCs w:val="36"/>
        </w:rPr>
        <w:t>)</w:t>
      </w:r>
      <w:r w:rsidRPr="002F21FB">
        <w:rPr>
          <w:rFonts w:asciiTheme="majorBidi" w:hAnsiTheme="majorBidi"/>
          <w:color w:val="auto"/>
          <w:sz w:val="36"/>
          <w:szCs w:val="36"/>
        </w:rPr>
        <w:t xml:space="preserve"> function:</w:t>
      </w:r>
    </w:p>
    <w:p w14:paraId="3A084D08" w14:textId="53C0F94B" w:rsidR="002F21FB" w:rsidRPr="002F21FB" w:rsidRDefault="002F21FB" w:rsidP="002F21FB">
      <w:pPr>
        <w:pStyle w:val="Heading5"/>
        <w:numPr>
          <w:ilvl w:val="0"/>
          <w:numId w:val="3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 w:rsidRPr="002F21FB">
        <w:rPr>
          <w:rFonts w:asciiTheme="majorBidi" w:hAnsiTheme="majorBidi"/>
          <w:color w:val="auto"/>
          <w:sz w:val="36"/>
          <w:szCs w:val="36"/>
        </w:rPr>
        <w:t xml:space="preserve">Complexity: </w:t>
      </w:r>
      <w:proofErr w:type="gramStart"/>
      <w:r w:rsidRPr="002F21FB">
        <w:rPr>
          <w:rFonts w:asciiTheme="majorBidi" w:hAnsiTheme="majorBidi"/>
          <w:color w:val="auto"/>
          <w:sz w:val="36"/>
          <w:szCs w:val="36"/>
        </w:rPr>
        <w:t>O(</w:t>
      </w:r>
      <w:proofErr w:type="gramEnd"/>
      <w:r w:rsidRPr="002F21FB">
        <w:rPr>
          <w:rFonts w:asciiTheme="majorBidi" w:hAnsiTheme="majorBidi"/>
          <w:color w:val="auto"/>
          <w:sz w:val="36"/>
          <w:szCs w:val="36"/>
        </w:rPr>
        <w:t>1)</w:t>
      </w:r>
      <w:r w:rsidR="00837ECB">
        <w:rPr>
          <w:rFonts w:asciiTheme="majorBidi" w:hAnsiTheme="majorBidi"/>
          <w:color w:val="auto"/>
          <w:sz w:val="36"/>
          <w:szCs w:val="36"/>
        </w:rPr>
        <w:t>.</w:t>
      </w:r>
    </w:p>
    <w:p w14:paraId="6B7FF1D0" w14:textId="707F6946" w:rsidR="002F21FB" w:rsidRPr="002F21FB" w:rsidRDefault="002F21FB" w:rsidP="002F21FB">
      <w:pPr>
        <w:pStyle w:val="Heading5"/>
        <w:numPr>
          <w:ilvl w:val="0"/>
          <w:numId w:val="3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 w:rsidRPr="002F21FB">
        <w:rPr>
          <w:rFonts w:asciiTheme="majorBidi" w:hAnsiTheme="majorBidi"/>
          <w:color w:val="auto"/>
          <w:sz w:val="36"/>
          <w:szCs w:val="36"/>
        </w:rPr>
        <w:t xml:space="preserve">This function simply adds a team node to the </w:t>
      </w:r>
      <w:proofErr w:type="gramStart"/>
      <w:r w:rsidRPr="002F21FB">
        <w:rPr>
          <w:rFonts w:asciiTheme="majorBidi" w:hAnsiTheme="majorBidi"/>
          <w:color w:val="auto"/>
          <w:sz w:val="36"/>
          <w:szCs w:val="36"/>
        </w:rPr>
        <w:t>teams</w:t>
      </w:r>
      <w:proofErr w:type="gramEnd"/>
      <w:r w:rsidRPr="002F21FB">
        <w:rPr>
          <w:rFonts w:asciiTheme="majorBidi" w:hAnsiTheme="majorBidi"/>
          <w:color w:val="auto"/>
          <w:sz w:val="36"/>
          <w:szCs w:val="36"/>
        </w:rPr>
        <w:t xml:space="preserve"> array. </w:t>
      </w:r>
    </w:p>
    <w:p w14:paraId="266CA476" w14:textId="77777777" w:rsidR="002F21FB" w:rsidRPr="002F21FB" w:rsidRDefault="002F21FB" w:rsidP="002F21FB">
      <w:pPr>
        <w:pStyle w:val="Heading5"/>
        <w:spacing w:line="276" w:lineRule="auto"/>
        <w:rPr>
          <w:rFonts w:asciiTheme="majorBidi" w:hAnsiTheme="majorBidi"/>
          <w:color w:val="auto"/>
          <w:sz w:val="36"/>
          <w:szCs w:val="36"/>
        </w:rPr>
      </w:pPr>
    </w:p>
    <w:p w14:paraId="30EE0BEC" w14:textId="49295C95" w:rsidR="002F21FB" w:rsidRPr="002F21FB" w:rsidRDefault="00837ECB" w:rsidP="00837ECB">
      <w:pPr>
        <w:pStyle w:val="Heading5"/>
        <w:numPr>
          <w:ilvl w:val="0"/>
          <w:numId w:val="1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>
        <w:rPr>
          <w:rFonts w:asciiTheme="majorBidi" w:hAnsiTheme="majorBidi"/>
          <w:color w:val="auto"/>
          <w:sz w:val="36"/>
          <w:szCs w:val="36"/>
        </w:rPr>
        <w:t>(</w:t>
      </w:r>
      <w:proofErr w:type="spellStart"/>
      <w:r w:rsidR="002F21FB" w:rsidRPr="002F21FB">
        <w:rPr>
          <w:rFonts w:asciiTheme="majorBidi" w:hAnsiTheme="majorBidi"/>
          <w:color w:val="auto"/>
          <w:sz w:val="36"/>
          <w:szCs w:val="36"/>
        </w:rPr>
        <w:t>addEdge</w:t>
      </w:r>
      <w:proofErr w:type="spellEnd"/>
      <w:r>
        <w:rPr>
          <w:rFonts w:asciiTheme="majorBidi" w:hAnsiTheme="majorBidi"/>
          <w:color w:val="auto"/>
          <w:sz w:val="36"/>
          <w:szCs w:val="36"/>
        </w:rPr>
        <w:t>)</w:t>
      </w:r>
      <w:r w:rsidR="002F21FB" w:rsidRPr="002F21FB">
        <w:rPr>
          <w:rFonts w:asciiTheme="majorBidi" w:hAnsiTheme="majorBidi"/>
          <w:color w:val="auto"/>
          <w:sz w:val="36"/>
          <w:szCs w:val="36"/>
        </w:rPr>
        <w:t xml:space="preserve"> function:</w:t>
      </w:r>
    </w:p>
    <w:p w14:paraId="374C3A65" w14:textId="420BA4E0" w:rsidR="002F21FB" w:rsidRPr="002F21FB" w:rsidRDefault="002F21FB" w:rsidP="00837ECB">
      <w:pPr>
        <w:pStyle w:val="Heading5"/>
        <w:numPr>
          <w:ilvl w:val="0"/>
          <w:numId w:val="4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 w:rsidRPr="002F21FB">
        <w:rPr>
          <w:rFonts w:asciiTheme="majorBidi" w:hAnsiTheme="majorBidi"/>
          <w:color w:val="auto"/>
          <w:sz w:val="36"/>
          <w:szCs w:val="36"/>
        </w:rPr>
        <w:t xml:space="preserve">Complexity: </w:t>
      </w:r>
      <w:proofErr w:type="gramStart"/>
      <w:r w:rsidRPr="002F21FB">
        <w:rPr>
          <w:rFonts w:asciiTheme="majorBidi" w:hAnsiTheme="majorBidi"/>
          <w:color w:val="auto"/>
          <w:sz w:val="36"/>
          <w:szCs w:val="36"/>
        </w:rPr>
        <w:t>O(</w:t>
      </w:r>
      <w:proofErr w:type="gramEnd"/>
      <w:r w:rsidRPr="002F21FB">
        <w:rPr>
          <w:rFonts w:asciiTheme="majorBidi" w:hAnsiTheme="majorBidi"/>
          <w:color w:val="auto"/>
          <w:sz w:val="36"/>
          <w:szCs w:val="36"/>
        </w:rPr>
        <w:t>1)</w:t>
      </w:r>
      <w:r w:rsidR="00837ECB">
        <w:rPr>
          <w:rFonts w:asciiTheme="majorBidi" w:hAnsiTheme="majorBidi"/>
          <w:color w:val="auto"/>
          <w:sz w:val="36"/>
          <w:szCs w:val="36"/>
        </w:rPr>
        <w:t>.</w:t>
      </w:r>
    </w:p>
    <w:p w14:paraId="0269107C" w14:textId="02B9ED10" w:rsidR="002F21FB" w:rsidRPr="002F21FB" w:rsidRDefault="002F21FB" w:rsidP="00837ECB">
      <w:pPr>
        <w:pStyle w:val="Heading5"/>
        <w:numPr>
          <w:ilvl w:val="0"/>
          <w:numId w:val="4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 w:rsidRPr="002F21FB">
        <w:rPr>
          <w:rFonts w:asciiTheme="majorBidi" w:hAnsiTheme="majorBidi"/>
          <w:color w:val="auto"/>
          <w:sz w:val="36"/>
          <w:szCs w:val="36"/>
        </w:rPr>
        <w:t xml:space="preserve">This function adds an edge to the team node's edges list. </w:t>
      </w:r>
    </w:p>
    <w:p w14:paraId="13AA05B8" w14:textId="77777777" w:rsidR="002F21FB" w:rsidRPr="002F21FB" w:rsidRDefault="002F21FB" w:rsidP="002F21FB">
      <w:pPr>
        <w:pStyle w:val="Heading5"/>
        <w:spacing w:line="276" w:lineRule="auto"/>
        <w:rPr>
          <w:rFonts w:asciiTheme="majorBidi" w:hAnsiTheme="majorBidi"/>
          <w:color w:val="auto"/>
          <w:sz w:val="36"/>
          <w:szCs w:val="36"/>
        </w:rPr>
      </w:pPr>
    </w:p>
    <w:p w14:paraId="7CAA1ED0" w14:textId="2FD9F3AE" w:rsidR="002F21FB" w:rsidRPr="002F21FB" w:rsidRDefault="00837ECB" w:rsidP="00837ECB">
      <w:pPr>
        <w:pStyle w:val="Heading5"/>
        <w:numPr>
          <w:ilvl w:val="0"/>
          <w:numId w:val="1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>
        <w:rPr>
          <w:rFonts w:asciiTheme="majorBidi" w:hAnsiTheme="majorBidi"/>
          <w:color w:val="auto"/>
          <w:sz w:val="36"/>
          <w:szCs w:val="36"/>
        </w:rPr>
        <w:t>(</w:t>
      </w:r>
      <w:proofErr w:type="spellStart"/>
      <w:r w:rsidR="002F21FB" w:rsidRPr="002F21FB">
        <w:rPr>
          <w:rFonts w:asciiTheme="majorBidi" w:hAnsiTheme="majorBidi"/>
          <w:color w:val="auto"/>
          <w:sz w:val="36"/>
          <w:szCs w:val="36"/>
        </w:rPr>
        <w:t>parseMatchResults</w:t>
      </w:r>
      <w:proofErr w:type="spellEnd"/>
      <w:r>
        <w:rPr>
          <w:rFonts w:asciiTheme="majorBidi" w:hAnsiTheme="majorBidi"/>
          <w:color w:val="auto"/>
          <w:sz w:val="36"/>
          <w:szCs w:val="36"/>
        </w:rPr>
        <w:t>)</w:t>
      </w:r>
      <w:r w:rsidR="002F21FB" w:rsidRPr="002F21FB">
        <w:rPr>
          <w:rFonts w:asciiTheme="majorBidi" w:hAnsiTheme="majorBidi"/>
          <w:color w:val="auto"/>
          <w:sz w:val="36"/>
          <w:szCs w:val="36"/>
        </w:rPr>
        <w:t xml:space="preserve"> function:</w:t>
      </w:r>
    </w:p>
    <w:p w14:paraId="7D59BCAB" w14:textId="70738E2C" w:rsidR="00837ECB" w:rsidRDefault="002F21FB" w:rsidP="00837ECB">
      <w:pPr>
        <w:pStyle w:val="Heading5"/>
        <w:numPr>
          <w:ilvl w:val="0"/>
          <w:numId w:val="5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 w:rsidRPr="002F21FB">
        <w:rPr>
          <w:rFonts w:asciiTheme="majorBidi" w:hAnsiTheme="majorBidi"/>
          <w:color w:val="auto"/>
          <w:sz w:val="36"/>
          <w:szCs w:val="36"/>
        </w:rPr>
        <w:t>Complexity: O(M)</w:t>
      </w:r>
      <w:r w:rsidR="00837ECB">
        <w:rPr>
          <w:rFonts w:asciiTheme="majorBidi" w:hAnsiTheme="majorBidi"/>
          <w:color w:val="auto"/>
          <w:sz w:val="36"/>
          <w:szCs w:val="36"/>
        </w:rPr>
        <w:t>.</w:t>
      </w:r>
    </w:p>
    <w:p w14:paraId="256D0089" w14:textId="1C22129E" w:rsidR="002F21FB" w:rsidRPr="002F21FB" w:rsidRDefault="002F21FB" w:rsidP="00837ECB">
      <w:pPr>
        <w:pStyle w:val="Heading5"/>
        <w:numPr>
          <w:ilvl w:val="0"/>
          <w:numId w:val="5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 w:rsidRPr="002F21FB">
        <w:rPr>
          <w:rFonts w:asciiTheme="majorBidi" w:hAnsiTheme="majorBidi"/>
          <w:color w:val="auto"/>
          <w:sz w:val="36"/>
          <w:szCs w:val="36"/>
        </w:rPr>
        <w:t xml:space="preserve">M </w:t>
      </w:r>
      <w:r w:rsidR="00837ECB">
        <w:rPr>
          <w:rFonts w:asciiTheme="majorBidi" w:hAnsiTheme="majorBidi"/>
          <w:color w:val="auto"/>
          <w:sz w:val="36"/>
          <w:szCs w:val="36"/>
        </w:rPr>
        <w:t xml:space="preserve">= </w:t>
      </w:r>
      <w:r w:rsidRPr="002F21FB">
        <w:rPr>
          <w:rFonts w:asciiTheme="majorBidi" w:hAnsiTheme="majorBidi"/>
          <w:color w:val="auto"/>
          <w:sz w:val="36"/>
          <w:szCs w:val="36"/>
        </w:rPr>
        <w:t>number of matches</w:t>
      </w:r>
      <w:r w:rsidR="00837ECB">
        <w:rPr>
          <w:rFonts w:asciiTheme="majorBidi" w:hAnsiTheme="majorBidi"/>
          <w:color w:val="auto"/>
          <w:sz w:val="36"/>
          <w:szCs w:val="36"/>
        </w:rPr>
        <w:t>.</w:t>
      </w:r>
    </w:p>
    <w:p w14:paraId="61BA3BB1" w14:textId="6230E8C6" w:rsidR="002F21FB" w:rsidRPr="002F21FB" w:rsidRDefault="002F21FB" w:rsidP="00837ECB">
      <w:pPr>
        <w:pStyle w:val="Heading5"/>
        <w:numPr>
          <w:ilvl w:val="0"/>
          <w:numId w:val="5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 w:rsidRPr="002F21FB">
        <w:rPr>
          <w:rFonts w:asciiTheme="majorBidi" w:hAnsiTheme="majorBidi"/>
          <w:color w:val="auto"/>
          <w:sz w:val="36"/>
          <w:szCs w:val="36"/>
        </w:rPr>
        <w:t xml:space="preserve">This function reads the match results from the file and creates the team </w:t>
      </w:r>
      <w:r w:rsidR="00837ECB">
        <w:rPr>
          <w:rFonts w:asciiTheme="majorBidi" w:hAnsiTheme="majorBidi"/>
          <w:color w:val="auto"/>
          <w:sz w:val="36"/>
          <w:szCs w:val="36"/>
        </w:rPr>
        <w:t>vertices</w:t>
      </w:r>
      <w:r w:rsidRPr="002F21FB">
        <w:rPr>
          <w:rFonts w:asciiTheme="majorBidi" w:hAnsiTheme="majorBidi"/>
          <w:color w:val="auto"/>
          <w:sz w:val="36"/>
          <w:szCs w:val="36"/>
        </w:rPr>
        <w:t xml:space="preserve"> and edges accordingly. It loops through each line of the file</w:t>
      </w:r>
      <w:r w:rsidR="00837ECB">
        <w:rPr>
          <w:rFonts w:asciiTheme="majorBidi" w:hAnsiTheme="majorBidi"/>
          <w:color w:val="auto"/>
          <w:sz w:val="36"/>
          <w:szCs w:val="36"/>
        </w:rPr>
        <w:t>.</w:t>
      </w:r>
    </w:p>
    <w:p w14:paraId="4090F0C8" w14:textId="77777777" w:rsidR="002F21FB" w:rsidRDefault="002F21FB" w:rsidP="002F21FB">
      <w:pPr>
        <w:pStyle w:val="Heading5"/>
        <w:spacing w:line="276" w:lineRule="auto"/>
        <w:rPr>
          <w:rFonts w:asciiTheme="majorBidi" w:hAnsiTheme="majorBidi"/>
          <w:color w:val="auto"/>
          <w:sz w:val="36"/>
          <w:szCs w:val="36"/>
        </w:rPr>
      </w:pPr>
    </w:p>
    <w:p w14:paraId="66AEEF5F" w14:textId="77777777" w:rsidR="00837ECB" w:rsidRPr="00837ECB" w:rsidRDefault="00837ECB" w:rsidP="00837ECB"/>
    <w:p w14:paraId="13720FB0" w14:textId="64257CAB" w:rsidR="002F21FB" w:rsidRPr="002F21FB" w:rsidRDefault="00837ECB" w:rsidP="00837ECB">
      <w:pPr>
        <w:pStyle w:val="Heading5"/>
        <w:numPr>
          <w:ilvl w:val="0"/>
          <w:numId w:val="1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>
        <w:rPr>
          <w:rFonts w:asciiTheme="majorBidi" w:hAnsiTheme="majorBidi"/>
          <w:color w:val="auto"/>
          <w:sz w:val="36"/>
          <w:szCs w:val="36"/>
        </w:rPr>
        <w:lastRenderedPageBreak/>
        <w:t>(</w:t>
      </w:r>
      <w:proofErr w:type="spellStart"/>
      <w:r w:rsidR="002F21FB" w:rsidRPr="002F21FB">
        <w:rPr>
          <w:rFonts w:asciiTheme="majorBidi" w:hAnsiTheme="majorBidi"/>
          <w:color w:val="auto"/>
          <w:sz w:val="36"/>
          <w:szCs w:val="36"/>
        </w:rPr>
        <w:t>calculateStandingsBFS</w:t>
      </w:r>
      <w:proofErr w:type="spellEnd"/>
      <w:r>
        <w:rPr>
          <w:rFonts w:asciiTheme="majorBidi" w:hAnsiTheme="majorBidi"/>
          <w:color w:val="auto"/>
          <w:sz w:val="36"/>
          <w:szCs w:val="36"/>
        </w:rPr>
        <w:t>)</w:t>
      </w:r>
      <w:r w:rsidR="002F21FB" w:rsidRPr="002F21FB">
        <w:rPr>
          <w:rFonts w:asciiTheme="majorBidi" w:hAnsiTheme="majorBidi"/>
          <w:color w:val="auto"/>
          <w:sz w:val="36"/>
          <w:szCs w:val="36"/>
        </w:rPr>
        <w:t xml:space="preserve"> function:</w:t>
      </w:r>
    </w:p>
    <w:p w14:paraId="198A8249" w14:textId="5C948FDB" w:rsidR="00837ECB" w:rsidRDefault="002F21FB" w:rsidP="00837ECB">
      <w:pPr>
        <w:pStyle w:val="Heading5"/>
        <w:numPr>
          <w:ilvl w:val="0"/>
          <w:numId w:val="6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 w:rsidRPr="002F21FB">
        <w:rPr>
          <w:rFonts w:asciiTheme="majorBidi" w:hAnsiTheme="majorBidi"/>
          <w:color w:val="auto"/>
          <w:sz w:val="36"/>
          <w:szCs w:val="36"/>
        </w:rPr>
        <w:t xml:space="preserve">Complexity: </w:t>
      </w:r>
      <w:proofErr w:type="gramStart"/>
      <w:r w:rsidRPr="002F21FB">
        <w:rPr>
          <w:rFonts w:asciiTheme="majorBidi" w:hAnsiTheme="majorBidi"/>
          <w:color w:val="auto"/>
          <w:sz w:val="36"/>
          <w:szCs w:val="36"/>
        </w:rPr>
        <w:t>O(</w:t>
      </w:r>
      <w:proofErr w:type="gramEnd"/>
      <w:r w:rsidRPr="002F21FB">
        <w:rPr>
          <w:rFonts w:asciiTheme="majorBidi" w:hAnsiTheme="majorBidi"/>
          <w:color w:val="auto"/>
          <w:sz w:val="36"/>
          <w:szCs w:val="36"/>
        </w:rPr>
        <w:t>N + E)</w:t>
      </w:r>
      <w:r w:rsidR="00837ECB">
        <w:rPr>
          <w:rFonts w:asciiTheme="majorBidi" w:hAnsiTheme="majorBidi"/>
          <w:color w:val="auto"/>
          <w:sz w:val="36"/>
          <w:szCs w:val="36"/>
        </w:rPr>
        <w:t>.</w:t>
      </w:r>
    </w:p>
    <w:p w14:paraId="02F0543E" w14:textId="6F0C5430" w:rsidR="00837ECB" w:rsidRDefault="002F21FB" w:rsidP="00837ECB">
      <w:pPr>
        <w:pStyle w:val="Heading5"/>
        <w:numPr>
          <w:ilvl w:val="0"/>
          <w:numId w:val="6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 w:rsidRPr="002F21FB">
        <w:rPr>
          <w:rFonts w:asciiTheme="majorBidi" w:hAnsiTheme="majorBidi"/>
          <w:color w:val="auto"/>
          <w:sz w:val="36"/>
          <w:szCs w:val="36"/>
        </w:rPr>
        <w:t xml:space="preserve">N </w:t>
      </w:r>
      <w:r w:rsidR="00837ECB">
        <w:rPr>
          <w:rFonts w:asciiTheme="majorBidi" w:hAnsiTheme="majorBidi"/>
          <w:color w:val="auto"/>
          <w:sz w:val="36"/>
          <w:szCs w:val="36"/>
        </w:rPr>
        <w:t>=</w:t>
      </w:r>
      <w:r w:rsidRPr="002F21FB">
        <w:rPr>
          <w:rFonts w:asciiTheme="majorBidi" w:hAnsiTheme="majorBidi"/>
          <w:color w:val="auto"/>
          <w:sz w:val="36"/>
          <w:szCs w:val="36"/>
        </w:rPr>
        <w:t xml:space="preserve"> number of teams</w:t>
      </w:r>
      <w:r w:rsidR="00837ECB">
        <w:rPr>
          <w:rFonts w:asciiTheme="majorBidi" w:hAnsiTheme="majorBidi"/>
          <w:color w:val="auto"/>
          <w:sz w:val="36"/>
          <w:szCs w:val="36"/>
        </w:rPr>
        <w:t>.</w:t>
      </w:r>
    </w:p>
    <w:p w14:paraId="19D07D0D" w14:textId="14B6AFE1" w:rsidR="002F21FB" w:rsidRPr="002F21FB" w:rsidRDefault="002F21FB" w:rsidP="00837ECB">
      <w:pPr>
        <w:pStyle w:val="Heading5"/>
        <w:numPr>
          <w:ilvl w:val="0"/>
          <w:numId w:val="6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 w:rsidRPr="002F21FB">
        <w:rPr>
          <w:rFonts w:asciiTheme="majorBidi" w:hAnsiTheme="majorBidi"/>
          <w:color w:val="auto"/>
          <w:sz w:val="36"/>
          <w:szCs w:val="36"/>
        </w:rPr>
        <w:t xml:space="preserve">E </w:t>
      </w:r>
      <w:r w:rsidR="00837ECB">
        <w:rPr>
          <w:rFonts w:asciiTheme="majorBidi" w:hAnsiTheme="majorBidi"/>
          <w:color w:val="auto"/>
          <w:sz w:val="36"/>
          <w:szCs w:val="36"/>
        </w:rPr>
        <w:t>=</w:t>
      </w:r>
      <w:r w:rsidRPr="002F21FB">
        <w:rPr>
          <w:rFonts w:asciiTheme="majorBidi" w:hAnsiTheme="majorBidi"/>
          <w:color w:val="auto"/>
          <w:sz w:val="36"/>
          <w:szCs w:val="36"/>
        </w:rPr>
        <w:t xml:space="preserve"> number of edges</w:t>
      </w:r>
      <w:r w:rsidR="00837ECB">
        <w:rPr>
          <w:rFonts w:asciiTheme="majorBidi" w:hAnsiTheme="majorBidi"/>
          <w:color w:val="auto"/>
          <w:sz w:val="36"/>
          <w:szCs w:val="36"/>
        </w:rPr>
        <w:t>.</w:t>
      </w:r>
    </w:p>
    <w:p w14:paraId="6E5A1258" w14:textId="4A5F9B40" w:rsidR="002F21FB" w:rsidRPr="002F21FB" w:rsidRDefault="002F21FB" w:rsidP="00837ECB">
      <w:pPr>
        <w:pStyle w:val="Heading5"/>
        <w:numPr>
          <w:ilvl w:val="0"/>
          <w:numId w:val="6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 w:rsidRPr="002F21FB">
        <w:rPr>
          <w:rFonts w:asciiTheme="majorBidi" w:hAnsiTheme="majorBidi"/>
          <w:color w:val="auto"/>
          <w:sz w:val="36"/>
          <w:szCs w:val="36"/>
        </w:rPr>
        <w:t xml:space="preserve">This function performs a breadth-first search (BFS) traversal of the teams' edges. The BFS traversal visits each team once and each edge once. </w:t>
      </w:r>
    </w:p>
    <w:p w14:paraId="107EA3C5" w14:textId="77777777" w:rsidR="002F21FB" w:rsidRPr="002F21FB" w:rsidRDefault="002F21FB" w:rsidP="002F21FB">
      <w:pPr>
        <w:pStyle w:val="Heading5"/>
        <w:spacing w:line="276" w:lineRule="auto"/>
        <w:rPr>
          <w:rFonts w:asciiTheme="majorBidi" w:hAnsiTheme="majorBidi"/>
          <w:color w:val="auto"/>
          <w:sz w:val="36"/>
          <w:szCs w:val="36"/>
        </w:rPr>
      </w:pPr>
    </w:p>
    <w:p w14:paraId="655D8253" w14:textId="638EDB2E" w:rsidR="002F21FB" w:rsidRPr="002F21FB" w:rsidRDefault="00837ECB" w:rsidP="00837ECB">
      <w:pPr>
        <w:pStyle w:val="Heading5"/>
        <w:numPr>
          <w:ilvl w:val="0"/>
          <w:numId w:val="1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>
        <w:rPr>
          <w:rFonts w:asciiTheme="majorBidi" w:hAnsiTheme="majorBidi"/>
          <w:color w:val="auto"/>
          <w:sz w:val="36"/>
          <w:szCs w:val="36"/>
        </w:rPr>
        <w:t>(</w:t>
      </w:r>
      <w:proofErr w:type="spellStart"/>
      <w:r w:rsidR="002F21FB" w:rsidRPr="002F21FB">
        <w:rPr>
          <w:rFonts w:asciiTheme="majorBidi" w:hAnsiTheme="majorBidi"/>
          <w:color w:val="auto"/>
          <w:sz w:val="36"/>
          <w:szCs w:val="36"/>
        </w:rPr>
        <w:t>printStandings</w:t>
      </w:r>
      <w:proofErr w:type="spellEnd"/>
      <w:r>
        <w:rPr>
          <w:rFonts w:asciiTheme="majorBidi" w:hAnsiTheme="majorBidi"/>
          <w:color w:val="auto"/>
          <w:sz w:val="36"/>
          <w:szCs w:val="36"/>
        </w:rPr>
        <w:t>)</w:t>
      </w:r>
      <w:r w:rsidR="002F21FB" w:rsidRPr="002F21FB">
        <w:rPr>
          <w:rFonts w:asciiTheme="majorBidi" w:hAnsiTheme="majorBidi"/>
          <w:color w:val="auto"/>
          <w:sz w:val="36"/>
          <w:szCs w:val="36"/>
        </w:rPr>
        <w:t xml:space="preserve"> function:</w:t>
      </w:r>
    </w:p>
    <w:p w14:paraId="36BC6A43" w14:textId="752E2EE7" w:rsidR="00837ECB" w:rsidRDefault="002F21FB" w:rsidP="00837ECB">
      <w:pPr>
        <w:pStyle w:val="Heading5"/>
        <w:numPr>
          <w:ilvl w:val="0"/>
          <w:numId w:val="7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 w:rsidRPr="002F21FB">
        <w:rPr>
          <w:rFonts w:asciiTheme="majorBidi" w:hAnsiTheme="majorBidi"/>
          <w:color w:val="auto"/>
          <w:sz w:val="36"/>
          <w:szCs w:val="36"/>
        </w:rPr>
        <w:t xml:space="preserve">Complexity: </w:t>
      </w:r>
      <w:proofErr w:type="gramStart"/>
      <w:r w:rsidRPr="002F21FB">
        <w:rPr>
          <w:rFonts w:asciiTheme="majorBidi" w:hAnsiTheme="majorBidi"/>
          <w:color w:val="auto"/>
          <w:sz w:val="36"/>
          <w:szCs w:val="36"/>
        </w:rPr>
        <w:t>O(</w:t>
      </w:r>
      <w:proofErr w:type="gramEnd"/>
      <w:r w:rsidRPr="002F21FB">
        <w:rPr>
          <w:rFonts w:asciiTheme="majorBidi" w:hAnsiTheme="majorBidi"/>
          <w:color w:val="auto"/>
          <w:sz w:val="36"/>
          <w:szCs w:val="36"/>
        </w:rPr>
        <w:t>N log N)</w:t>
      </w:r>
      <w:r w:rsidR="00837ECB">
        <w:rPr>
          <w:rFonts w:asciiTheme="majorBidi" w:hAnsiTheme="majorBidi"/>
          <w:color w:val="auto"/>
          <w:sz w:val="36"/>
          <w:szCs w:val="36"/>
        </w:rPr>
        <w:t>.</w:t>
      </w:r>
    </w:p>
    <w:p w14:paraId="4F5D881D" w14:textId="18CA2D84" w:rsidR="002F21FB" w:rsidRPr="002F21FB" w:rsidRDefault="002F21FB" w:rsidP="00837ECB">
      <w:pPr>
        <w:pStyle w:val="Heading5"/>
        <w:numPr>
          <w:ilvl w:val="0"/>
          <w:numId w:val="7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 w:rsidRPr="002F21FB">
        <w:rPr>
          <w:rFonts w:asciiTheme="majorBidi" w:hAnsiTheme="majorBidi"/>
          <w:color w:val="auto"/>
          <w:sz w:val="36"/>
          <w:szCs w:val="36"/>
        </w:rPr>
        <w:t xml:space="preserve">N </w:t>
      </w:r>
      <w:r w:rsidR="00837ECB">
        <w:rPr>
          <w:rFonts w:asciiTheme="majorBidi" w:hAnsiTheme="majorBidi"/>
          <w:color w:val="auto"/>
          <w:sz w:val="36"/>
          <w:szCs w:val="36"/>
        </w:rPr>
        <w:t xml:space="preserve">= </w:t>
      </w:r>
      <w:r w:rsidRPr="002F21FB">
        <w:rPr>
          <w:rFonts w:asciiTheme="majorBidi" w:hAnsiTheme="majorBidi"/>
          <w:color w:val="auto"/>
          <w:sz w:val="36"/>
          <w:szCs w:val="36"/>
        </w:rPr>
        <w:t>number of teams</w:t>
      </w:r>
      <w:r w:rsidR="00837ECB">
        <w:rPr>
          <w:rFonts w:asciiTheme="majorBidi" w:hAnsiTheme="majorBidi"/>
          <w:color w:val="auto"/>
          <w:sz w:val="36"/>
          <w:szCs w:val="36"/>
        </w:rPr>
        <w:t>.</w:t>
      </w:r>
    </w:p>
    <w:p w14:paraId="523B91D5" w14:textId="07CA381A" w:rsidR="002F21FB" w:rsidRPr="002F21FB" w:rsidRDefault="002F21FB" w:rsidP="00837ECB">
      <w:pPr>
        <w:pStyle w:val="Heading5"/>
        <w:numPr>
          <w:ilvl w:val="0"/>
          <w:numId w:val="7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 w:rsidRPr="002F21FB">
        <w:rPr>
          <w:rFonts w:asciiTheme="majorBidi" w:hAnsiTheme="majorBidi"/>
          <w:color w:val="auto"/>
          <w:sz w:val="36"/>
          <w:szCs w:val="36"/>
        </w:rPr>
        <w:t xml:space="preserve">This function sorts the teams array based on points and goal difference, which takes </w:t>
      </w:r>
      <w:proofErr w:type="gramStart"/>
      <w:r w:rsidRPr="002F21FB">
        <w:rPr>
          <w:rFonts w:asciiTheme="majorBidi" w:hAnsiTheme="majorBidi"/>
          <w:color w:val="auto"/>
          <w:sz w:val="36"/>
          <w:szCs w:val="36"/>
        </w:rPr>
        <w:t>O(</w:t>
      </w:r>
      <w:proofErr w:type="gramEnd"/>
      <w:r w:rsidRPr="002F21FB">
        <w:rPr>
          <w:rFonts w:asciiTheme="majorBidi" w:hAnsiTheme="majorBidi"/>
          <w:color w:val="auto"/>
          <w:sz w:val="36"/>
          <w:szCs w:val="36"/>
        </w:rPr>
        <w:t xml:space="preserve">N log N) time using a comparison-based sorting algorithm. </w:t>
      </w:r>
    </w:p>
    <w:p w14:paraId="5256754A" w14:textId="77777777" w:rsidR="002F21FB" w:rsidRPr="002F21FB" w:rsidRDefault="002F21FB" w:rsidP="002F21FB">
      <w:pPr>
        <w:pStyle w:val="Heading5"/>
        <w:spacing w:line="276" w:lineRule="auto"/>
        <w:rPr>
          <w:rFonts w:asciiTheme="majorBidi" w:hAnsiTheme="majorBidi"/>
          <w:color w:val="auto"/>
          <w:sz w:val="36"/>
          <w:szCs w:val="36"/>
        </w:rPr>
      </w:pPr>
    </w:p>
    <w:p w14:paraId="539E948B" w14:textId="77777777" w:rsidR="002F21FB" w:rsidRPr="002F21FB" w:rsidRDefault="002F21FB" w:rsidP="002F21FB">
      <w:pPr>
        <w:pStyle w:val="Heading5"/>
        <w:spacing w:line="276" w:lineRule="auto"/>
        <w:rPr>
          <w:rFonts w:asciiTheme="majorBidi" w:hAnsiTheme="majorBidi"/>
          <w:color w:val="auto"/>
          <w:sz w:val="36"/>
          <w:szCs w:val="36"/>
        </w:rPr>
      </w:pPr>
    </w:p>
    <w:p w14:paraId="05B58A04" w14:textId="77777777" w:rsidR="002F21FB" w:rsidRPr="002F21FB" w:rsidRDefault="002F21FB" w:rsidP="00837ECB">
      <w:pPr>
        <w:pStyle w:val="Heading5"/>
        <w:numPr>
          <w:ilvl w:val="0"/>
          <w:numId w:val="10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 w:rsidRPr="002F21FB">
        <w:rPr>
          <w:rFonts w:asciiTheme="majorBidi" w:hAnsiTheme="majorBidi"/>
          <w:color w:val="auto"/>
          <w:sz w:val="36"/>
          <w:szCs w:val="36"/>
        </w:rPr>
        <w:t>Overall Complexity:</w:t>
      </w:r>
    </w:p>
    <w:p w14:paraId="61C985D8" w14:textId="43F2509E" w:rsidR="002F21FB" w:rsidRDefault="002F21FB" w:rsidP="00837ECB">
      <w:pPr>
        <w:pStyle w:val="Heading5"/>
        <w:numPr>
          <w:ilvl w:val="0"/>
          <w:numId w:val="8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 w:rsidRPr="002F21FB">
        <w:rPr>
          <w:rFonts w:asciiTheme="majorBidi" w:hAnsiTheme="majorBidi"/>
          <w:color w:val="auto"/>
          <w:sz w:val="36"/>
          <w:szCs w:val="36"/>
        </w:rPr>
        <w:t>Considering the complexities of individual functions, the overall complexity depends on the number of matches (M), teams (N), and edges (E) as follows:</w:t>
      </w:r>
      <w:r w:rsidR="00837ECB">
        <w:rPr>
          <w:rFonts w:asciiTheme="majorBidi" w:hAnsiTheme="majorBidi"/>
          <w:color w:val="auto"/>
          <w:sz w:val="36"/>
          <w:szCs w:val="36"/>
        </w:rPr>
        <w:t xml:space="preserve"> </w:t>
      </w:r>
      <w:proofErr w:type="gramStart"/>
      <w:r w:rsidRPr="00837ECB">
        <w:rPr>
          <w:rFonts w:asciiTheme="majorBidi" w:hAnsiTheme="majorBidi"/>
          <w:color w:val="auto"/>
          <w:sz w:val="36"/>
          <w:szCs w:val="36"/>
        </w:rPr>
        <w:t>O(</w:t>
      </w:r>
      <w:proofErr w:type="gramEnd"/>
      <w:r w:rsidRPr="00837ECB">
        <w:rPr>
          <w:rFonts w:asciiTheme="majorBidi" w:hAnsiTheme="majorBidi"/>
          <w:color w:val="auto"/>
          <w:sz w:val="36"/>
          <w:szCs w:val="36"/>
        </w:rPr>
        <w:t>M + N + E + N log N)</w:t>
      </w:r>
      <w:r w:rsidR="00837ECB">
        <w:rPr>
          <w:rFonts w:asciiTheme="majorBidi" w:hAnsiTheme="majorBidi"/>
          <w:color w:val="auto"/>
          <w:sz w:val="36"/>
          <w:szCs w:val="36"/>
        </w:rPr>
        <w:t>.</w:t>
      </w:r>
    </w:p>
    <w:p w14:paraId="6E1D2A59" w14:textId="77777777" w:rsidR="00837ECB" w:rsidRPr="00837ECB" w:rsidRDefault="00837ECB" w:rsidP="00837ECB"/>
    <w:p w14:paraId="0B20A75C" w14:textId="6969533D" w:rsidR="002F21FB" w:rsidRPr="002F21FB" w:rsidRDefault="002F21FB" w:rsidP="00837ECB">
      <w:pPr>
        <w:pStyle w:val="Heading5"/>
        <w:numPr>
          <w:ilvl w:val="0"/>
          <w:numId w:val="8"/>
        </w:numPr>
        <w:spacing w:line="276" w:lineRule="auto"/>
        <w:rPr>
          <w:rFonts w:asciiTheme="majorBidi" w:hAnsiTheme="majorBidi"/>
          <w:color w:val="auto"/>
          <w:sz w:val="36"/>
          <w:szCs w:val="36"/>
        </w:rPr>
      </w:pPr>
      <w:r w:rsidRPr="002F21FB">
        <w:rPr>
          <w:rFonts w:asciiTheme="majorBidi" w:hAnsiTheme="majorBidi"/>
          <w:color w:val="auto"/>
          <w:sz w:val="36"/>
          <w:szCs w:val="36"/>
        </w:rPr>
        <w:t xml:space="preserve">since the number of matches and teams is relatively small (600 matches and 20 teams), the complexity can be considered as approximately </w:t>
      </w:r>
      <w:proofErr w:type="gramStart"/>
      <w:r w:rsidRPr="002F21FB">
        <w:rPr>
          <w:rFonts w:asciiTheme="majorBidi" w:hAnsiTheme="majorBidi"/>
          <w:color w:val="auto"/>
          <w:sz w:val="36"/>
          <w:szCs w:val="36"/>
        </w:rPr>
        <w:t>O(</w:t>
      </w:r>
      <w:proofErr w:type="gramEnd"/>
      <w:r w:rsidRPr="002F21FB">
        <w:rPr>
          <w:rFonts w:asciiTheme="majorBidi" w:hAnsiTheme="majorBidi"/>
          <w:color w:val="auto"/>
          <w:sz w:val="36"/>
          <w:szCs w:val="36"/>
        </w:rPr>
        <w:t>N log N).</w:t>
      </w:r>
    </w:p>
    <w:p w14:paraId="7EC11982" w14:textId="77777777" w:rsidR="002F21FB" w:rsidRPr="002F21FB" w:rsidRDefault="002F21FB" w:rsidP="002F21FB">
      <w:pPr>
        <w:pStyle w:val="Heading5"/>
        <w:spacing w:line="276" w:lineRule="auto"/>
        <w:rPr>
          <w:rFonts w:asciiTheme="majorBidi" w:hAnsiTheme="majorBidi"/>
          <w:color w:val="auto"/>
          <w:sz w:val="36"/>
          <w:szCs w:val="36"/>
        </w:rPr>
      </w:pPr>
    </w:p>
    <w:p w14:paraId="2E514BAD" w14:textId="66FA37D8" w:rsidR="00A85218" w:rsidRPr="002F21FB" w:rsidRDefault="00A85218" w:rsidP="002F21FB">
      <w:pPr>
        <w:pStyle w:val="Heading5"/>
        <w:spacing w:line="276" w:lineRule="auto"/>
        <w:rPr>
          <w:rFonts w:asciiTheme="majorBidi" w:hAnsiTheme="majorBidi"/>
          <w:color w:val="auto"/>
          <w:sz w:val="36"/>
          <w:szCs w:val="36"/>
        </w:rPr>
      </w:pPr>
    </w:p>
    <w:sectPr w:rsidR="00A85218" w:rsidRPr="002F21FB" w:rsidSect="00A24793">
      <w:footerReference w:type="even" r:id="rId10"/>
      <w:footerReference w:type="default" r:id="rId11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8DDE0" w14:textId="77777777" w:rsidR="007E0FCB" w:rsidRDefault="007E0FCB" w:rsidP="001205A1">
      <w:r>
        <w:separator/>
      </w:r>
    </w:p>
  </w:endnote>
  <w:endnote w:type="continuationSeparator" w:id="0">
    <w:p w14:paraId="47A7BD2A" w14:textId="77777777" w:rsidR="007E0FCB" w:rsidRDefault="007E0FCB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540790F9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15170DB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3A239053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03743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6333790B" w14:textId="77777777" w:rsidTr="005F4F46">
      <w:tc>
        <w:tcPr>
          <w:tcW w:w="5395" w:type="dxa"/>
        </w:tcPr>
        <w:p w14:paraId="0164859D" w14:textId="77777777" w:rsidR="001205A1" w:rsidRPr="001205A1" w:rsidRDefault="00000000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temporary/>
              <w:showingPlcHdr/>
              <w15:appearance w15:val="hidden"/>
            </w:sdtPr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08669A20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48B781E9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28148" w14:textId="77777777" w:rsidR="007E0FCB" w:rsidRDefault="007E0FCB" w:rsidP="001205A1">
      <w:r>
        <w:separator/>
      </w:r>
    </w:p>
  </w:footnote>
  <w:footnote w:type="continuationSeparator" w:id="0">
    <w:p w14:paraId="76D4AC76" w14:textId="77777777" w:rsidR="007E0FCB" w:rsidRDefault="007E0FCB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369D"/>
    <w:multiLevelType w:val="hybridMultilevel"/>
    <w:tmpl w:val="C8529F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EC1898"/>
    <w:multiLevelType w:val="hybridMultilevel"/>
    <w:tmpl w:val="54CA20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0D382A"/>
    <w:multiLevelType w:val="hybridMultilevel"/>
    <w:tmpl w:val="D0C6BB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907339"/>
    <w:multiLevelType w:val="hybridMultilevel"/>
    <w:tmpl w:val="5442FE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3404F4"/>
    <w:multiLevelType w:val="hybridMultilevel"/>
    <w:tmpl w:val="FD3A40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F7A87C0"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A75A75"/>
    <w:multiLevelType w:val="hybridMultilevel"/>
    <w:tmpl w:val="240C62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AD32BD"/>
    <w:multiLevelType w:val="hybridMultilevel"/>
    <w:tmpl w:val="F45A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53CCC"/>
    <w:multiLevelType w:val="hybridMultilevel"/>
    <w:tmpl w:val="3600EC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4324E"/>
    <w:multiLevelType w:val="hybridMultilevel"/>
    <w:tmpl w:val="2B5822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F043C0"/>
    <w:multiLevelType w:val="hybridMultilevel"/>
    <w:tmpl w:val="F5F6A7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5670735">
    <w:abstractNumId w:val="6"/>
  </w:num>
  <w:num w:numId="2" w16cid:durableId="169562485">
    <w:abstractNumId w:val="3"/>
  </w:num>
  <w:num w:numId="3" w16cid:durableId="370498878">
    <w:abstractNumId w:val="8"/>
  </w:num>
  <w:num w:numId="4" w16cid:durableId="573786237">
    <w:abstractNumId w:val="1"/>
  </w:num>
  <w:num w:numId="5" w16cid:durableId="1824857746">
    <w:abstractNumId w:val="9"/>
  </w:num>
  <w:num w:numId="6" w16cid:durableId="523785124">
    <w:abstractNumId w:val="0"/>
  </w:num>
  <w:num w:numId="7" w16cid:durableId="1355766427">
    <w:abstractNumId w:val="2"/>
  </w:num>
  <w:num w:numId="8" w16cid:durableId="1582372789">
    <w:abstractNumId w:val="4"/>
  </w:num>
  <w:num w:numId="9" w16cid:durableId="297103939">
    <w:abstractNumId w:val="5"/>
  </w:num>
  <w:num w:numId="10" w16cid:durableId="3101379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743"/>
    <w:rsid w:val="000C4ED1"/>
    <w:rsid w:val="001205A1"/>
    <w:rsid w:val="002877E8"/>
    <w:rsid w:val="002E7C4E"/>
    <w:rsid w:val="002F21FB"/>
    <w:rsid w:val="00303743"/>
    <w:rsid w:val="0031055C"/>
    <w:rsid w:val="00371EE1"/>
    <w:rsid w:val="003A798E"/>
    <w:rsid w:val="003C0DBF"/>
    <w:rsid w:val="00425A99"/>
    <w:rsid w:val="005E6B25"/>
    <w:rsid w:val="005F4F46"/>
    <w:rsid w:val="006C60E6"/>
    <w:rsid w:val="007B0740"/>
    <w:rsid w:val="007C1BAB"/>
    <w:rsid w:val="007E0FCB"/>
    <w:rsid w:val="00837ECB"/>
    <w:rsid w:val="00A15CF7"/>
    <w:rsid w:val="00A24793"/>
    <w:rsid w:val="00A81248"/>
    <w:rsid w:val="00A85218"/>
    <w:rsid w:val="00AF6267"/>
    <w:rsid w:val="00B27AC4"/>
    <w:rsid w:val="00C66528"/>
    <w:rsid w:val="00C915F0"/>
    <w:rsid w:val="00CD2388"/>
    <w:rsid w:val="00FB65B8"/>
    <w:rsid w:val="00FC130A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971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2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6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2023-05-23T00:12:00Z</dcterms:created>
  <dcterms:modified xsi:type="dcterms:W3CDTF">2023-05-23T19:01:00Z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